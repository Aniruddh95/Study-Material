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942C7" w14:textId="77777777" w:rsidR="003C6611" w:rsidRDefault="003C6611" w:rsidP="00A2727F">
      <w:pPr>
        <w:pStyle w:val="DocTitle"/>
      </w:pPr>
    </w:p>
    <w:p w14:paraId="468388C3" w14:textId="77777777" w:rsidR="003C6611" w:rsidRDefault="003C6611" w:rsidP="00A2727F">
      <w:pPr>
        <w:pStyle w:val="DocTitle"/>
      </w:pPr>
    </w:p>
    <w:p w14:paraId="3F226AB8" w14:textId="77777777" w:rsidR="003C6611" w:rsidRDefault="003C6611" w:rsidP="00A2727F">
      <w:pPr>
        <w:pStyle w:val="DocTitle"/>
      </w:pPr>
    </w:p>
    <w:p w14:paraId="2664F26E" w14:textId="77777777" w:rsidR="003C6611" w:rsidRDefault="003C6611" w:rsidP="00A2727F">
      <w:pPr>
        <w:pStyle w:val="DocTitle"/>
      </w:pPr>
    </w:p>
    <w:p w14:paraId="09B53AC9" w14:textId="77835906" w:rsidR="00DA4223" w:rsidRPr="002E2729" w:rsidRDefault="005D0CC0" w:rsidP="00DA4223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r w:rsidRPr="005D0CC0">
        <w:t xml:space="preserve"> </w:t>
      </w:r>
      <w:bookmarkStart w:id="0" w:name="_Toc514260345"/>
      <w:r w:rsidR="00EC5301">
        <w:rPr>
          <w:rFonts w:ascii="Verdana" w:hAnsi="Verdana" w:cs="Arial"/>
          <w:b/>
          <w:color w:val="F79646" w:themeColor="accent6"/>
          <w:sz w:val="36"/>
          <w:szCs w:val="36"/>
        </w:rPr>
        <w:t>NodeJS</w:t>
      </w:r>
      <w:r w:rsidR="00DA4223" w:rsidRPr="00DA4223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="00393C0A">
        <w:rPr>
          <w:rFonts w:ascii="Verdana" w:hAnsi="Verdana" w:cs="Arial"/>
          <w:b/>
          <w:color w:val="F79646" w:themeColor="accent6"/>
          <w:sz w:val="36"/>
          <w:szCs w:val="36"/>
        </w:rPr>
        <w:t>with MongoDb &amp; Express</w:t>
      </w:r>
      <w:bookmarkEnd w:id="0"/>
    </w:p>
    <w:p w14:paraId="089CD5D0" w14:textId="77777777" w:rsidR="005D0CC0" w:rsidRPr="001F1953" w:rsidRDefault="005D0CC0" w:rsidP="005D0CC0">
      <w:pPr>
        <w:pStyle w:val="DocTitle"/>
      </w:pPr>
      <w:r w:rsidRPr="001F1953">
        <w:t xml:space="preserve">Lab Book </w:t>
      </w:r>
    </w:p>
    <w:p w14:paraId="03C34729" w14:textId="77777777" w:rsidR="00302304" w:rsidRPr="001F1953" w:rsidRDefault="00302304" w:rsidP="00A2727F">
      <w:pPr>
        <w:pStyle w:val="DocTitle"/>
      </w:pPr>
    </w:p>
    <w:p w14:paraId="758DA504" w14:textId="77777777" w:rsidR="002E33F5" w:rsidRPr="0095388B" w:rsidRDefault="002E33F5" w:rsidP="00302304">
      <w:pPr>
        <w:spacing w:before="120" w:after="120"/>
        <w:ind w:left="720" w:right="1700"/>
        <w:rPr>
          <w:rFonts w:ascii="Candara" w:hAnsi="Candara" w:cs="Arial"/>
          <w:szCs w:val="20"/>
        </w:rPr>
      </w:pPr>
    </w:p>
    <w:p w14:paraId="56008256" w14:textId="77777777" w:rsidR="002E33F5" w:rsidRPr="0095388B" w:rsidRDefault="002E33F5" w:rsidP="00EC5301">
      <w:pPr>
        <w:spacing w:before="120" w:after="120"/>
        <w:ind w:left="720" w:right="1700"/>
        <w:jc w:val="center"/>
        <w:rPr>
          <w:rFonts w:ascii="Candara" w:hAnsi="Candara" w:cs="Arial"/>
          <w:szCs w:val="20"/>
        </w:rPr>
      </w:pPr>
    </w:p>
    <w:p w14:paraId="6C950F0E" w14:textId="77777777" w:rsidR="002E33F5" w:rsidRPr="0095388B" w:rsidRDefault="002E33F5" w:rsidP="001F1953">
      <w:pPr>
        <w:pStyle w:val="StyleCandaraRight118Before6ptAfter6pt"/>
      </w:pPr>
    </w:p>
    <w:p w14:paraId="2D6F88EB" w14:textId="77777777" w:rsidR="002E33F5" w:rsidRPr="0095388B" w:rsidRDefault="002E33F5" w:rsidP="001F1953">
      <w:pPr>
        <w:pStyle w:val="StyleCandaraRight118Before6ptAfter6pt"/>
      </w:pPr>
    </w:p>
    <w:p w14:paraId="2AE46A87" w14:textId="77777777" w:rsidR="002E33F5" w:rsidRPr="0095388B" w:rsidRDefault="002E33F5" w:rsidP="001F1953">
      <w:pPr>
        <w:pStyle w:val="StyleCandaraRight118Before6ptAfter6pt"/>
      </w:pPr>
    </w:p>
    <w:p w14:paraId="17D777A4" w14:textId="77777777" w:rsidR="002E33F5" w:rsidRPr="0095388B" w:rsidRDefault="002E33F5" w:rsidP="001F1953">
      <w:pPr>
        <w:pStyle w:val="StyleCandaraRight118Before6ptAfter6pt"/>
      </w:pPr>
    </w:p>
    <w:p w14:paraId="401583B4" w14:textId="77777777" w:rsidR="0007579E" w:rsidRPr="0095388B" w:rsidRDefault="0007579E" w:rsidP="001F1953">
      <w:pPr>
        <w:pStyle w:val="StyleCandaraRight118Before6ptAfter6pt"/>
      </w:pPr>
    </w:p>
    <w:p w14:paraId="146A61EA" w14:textId="77777777" w:rsidR="0007579E" w:rsidRPr="0095388B" w:rsidRDefault="0007579E" w:rsidP="001F1953">
      <w:pPr>
        <w:pStyle w:val="StyleCandaraRight118Before6ptAfter6pt"/>
      </w:pPr>
    </w:p>
    <w:p w14:paraId="503B1976" w14:textId="77777777" w:rsidR="002E33F5" w:rsidRPr="0095388B" w:rsidRDefault="002E33F5" w:rsidP="001F1953">
      <w:pPr>
        <w:pStyle w:val="StyleCandaraRight118Before6ptAfter6pt"/>
      </w:pPr>
    </w:p>
    <w:p w14:paraId="064C9A57" w14:textId="77777777" w:rsidR="002E33F5" w:rsidRPr="0095388B" w:rsidRDefault="002E33F5" w:rsidP="001F1953">
      <w:pPr>
        <w:pStyle w:val="StyleCandaraRight118Before6ptAfter6pt"/>
      </w:pPr>
    </w:p>
    <w:p w14:paraId="43C9A03F" w14:textId="77777777" w:rsidR="002E33F5" w:rsidRPr="001F1953" w:rsidRDefault="002E33F5" w:rsidP="001F1953"/>
    <w:p w14:paraId="291563E9" w14:textId="77777777" w:rsidR="00302304" w:rsidRPr="001F1953" w:rsidRDefault="00302304" w:rsidP="001F1953"/>
    <w:p w14:paraId="34A69F03" w14:textId="77777777" w:rsidR="001F1953" w:rsidRDefault="006B1DFE" w:rsidP="001F1953">
      <w:r>
        <w:br w:type="page"/>
      </w:r>
    </w:p>
    <w:p w14:paraId="772F06DC" w14:textId="77777777" w:rsidR="005E3918" w:rsidRDefault="005E3918" w:rsidP="001F1953"/>
    <w:p w14:paraId="62271EC8" w14:textId="77777777" w:rsidR="005E3918" w:rsidRPr="007D658B" w:rsidRDefault="005E3918" w:rsidP="005E3918">
      <w:pPr>
        <w:pStyle w:val="DocTitle"/>
        <w:jc w:val="left"/>
        <w:rPr>
          <w:sz w:val="24"/>
          <w:szCs w:val="24"/>
        </w:rPr>
      </w:pPr>
      <w:r w:rsidRPr="007D658B">
        <w:rPr>
          <w:sz w:val="24"/>
          <w:szCs w:val="24"/>
        </w:rPr>
        <w:t>Document Revision History</w:t>
      </w:r>
    </w:p>
    <w:p w14:paraId="11D4B80D" w14:textId="77777777" w:rsidR="005E3918" w:rsidRDefault="005E3918" w:rsidP="005E3918">
      <w:pPr>
        <w:pStyle w:val="DocTitle"/>
        <w:jc w:val="left"/>
      </w:pP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4500"/>
      </w:tblGrid>
      <w:tr w:rsidR="005E3918" w14:paraId="09BA34E3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8A57296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E29B03E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Revision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05B2CDD" w14:textId="77777777" w:rsidR="005E3918" w:rsidRDefault="005E3918" w:rsidP="00FD4AF5">
            <w:pPr>
              <w:pStyle w:val="StyleTrebuchetMS10ptBoldCenteredBefore6pt"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FB51" w14:textId="77777777" w:rsidR="005E3918" w:rsidRDefault="005E3918" w:rsidP="00FD4AF5">
            <w:pPr>
              <w:spacing w:before="120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Summary of Changes</w:t>
            </w:r>
          </w:p>
        </w:tc>
      </w:tr>
      <w:tr w:rsidR="005E3918" w14:paraId="7760EE32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8F81" w14:textId="30C4E589" w:rsidR="005E3918" w:rsidRDefault="00EC5301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April</w:t>
            </w:r>
            <w:r w:rsidR="005E3918">
              <w:rPr>
                <w:rFonts w:cs="Arial"/>
                <w:szCs w:val="20"/>
              </w:rPr>
              <w:t xml:space="preserve"> 201</w:t>
            </w:r>
            <w:r>
              <w:rPr>
                <w:rFonts w:cs="Arial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13B1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4040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Rahul Vikash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8DA5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Created new lab book as per revised course contents </w:t>
            </w:r>
          </w:p>
        </w:tc>
      </w:tr>
      <w:tr w:rsidR="005E3918" w14:paraId="1C622202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ECB9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5916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7FB4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9E6A5" w14:textId="77777777" w:rsidR="005E3918" w:rsidRDefault="005E3918" w:rsidP="00FD4AF5">
            <w:pPr>
              <w:spacing w:before="120"/>
              <w:jc w:val="center"/>
              <w:rPr>
                <w:rFonts w:cs="Arial"/>
                <w:szCs w:val="20"/>
              </w:rPr>
            </w:pPr>
          </w:p>
        </w:tc>
      </w:tr>
      <w:tr w:rsidR="005E3918" w14:paraId="4C29C3C0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66F0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F893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151D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BE129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  <w:tr w:rsidR="005E3918" w14:paraId="1E62C90B" w14:textId="77777777" w:rsidTr="00FD4AF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F21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1C9" w14:textId="77777777" w:rsidR="005E3918" w:rsidRDefault="005E3918" w:rsidP="00FD4AF5">
            <w:pPr>
              <w:rPr>
                <w:rFonts w:cs="Arial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4BF7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3BAA" w14:textId="77777777" w:rsidR="005E3918" w:rsidRDefault="005E3918" w:rsidP="00FD4AF5">
            <w:pPr>
              <w:spacing w:before="120"/>
              <w:rPr>
                <w:rFonts w:cs="Arial"/>
                <w:szCs w:val="20"/>
              </w:rPr>
            </w:pPr>
          </w:p>
        </w:tc>
      </w:tr>
    </w:tbl>
    <w:p w14:paraId="4EC76E22" w14:textId="77777777" w:rsidR="005E3918" w:rsidRDefault="005E3918" w:rsidP="001F1953"/>
    <w:p w14:paraId="53D8DE99" w14:textId="77777777" w:rsidR="005E3918" w:rsidRDefault="005E3918" w:rsidP="001F1953"/>
    <w:p w14:paraId="41E08207" w14:textId="77777777" w:rsidR="005E3918" w:rsidRDefault="005E3918" w:rsidP="001F1953"/>
    <w:p w14:paraId="5CE91657" w14:textId="77777777" w:rsidR="005E3918" w:rsidRDefault="005E3918" w:rsidP="001F1953"/>
    <w:p w14:paraId="750AF29A" w14:textId="77777777" w:rsidR="005E3918" w:rsidRDefault="005E3918" w:rsidP="001F1953"/>
    <w:p w14:paraId="4009E678" w14:textId="77777777" w:rsidR="005E3918" w:rsidRDefault="005E3918" w:rsidP="001F1953"/>
    <w:p w14:paraId="56DB726B" w14:textId="77777777" w:rsidR="005E3918" w:rsidRDefault="005E3918" w:rsidP="001F1953"/>
    <w:p w14:paraId="3BC15122" w14:textId="77777777" w:rsidR="005E3918" w:rsidRDefault="005E3918" w:rsidP="001F1953"/>
    <w:p w14:paraId="02524C2A" w14:textId="77777777" w:rsidR="005E3918" w:rsidRDefault="005E3918" w:rsidP="001F1953"/>
    <w:p w14:paraId="2A408D53" w14:textId="77777777" w:rsidR="005E3918" w:rsidRDefault="005E3918" w:rsidP="001F1953"/>
    <w:p w14:paraId="097A6720" w14:textId="77777777" w:rsidR="005E3918" w:rsidRDefault="005E3918" w:rsidP="001F1953"/>
    <w:p w14:paraId="37D2E30F" w14:textId="77777777" w:rsidR="005E3918" w:rsidRDefault="005E3918" w:rsidP="001F1953"/>
    <w:p w14:paraId="305D8546" w14:textId="77777777" w:rsidR="005E3918" w:rsidRDefault="005E3918" w:rsidP="001F1953"/>
    <w:p w14:paraId="0ECEAB92" w14:textId="77777777" w:rsidR="005E3918" w:rsidRDefault="005E3918" w:rsidP="001F1953"/>
    <w:p w14:paraId="2998AB0D" w14:textId="77777777" w:rsidR="005E3918" w:rsidRDefault="005E3918" w:rsidP="001F1953"/>
    <w:p w14:paraId="60E6CF3D" w14:textId="77777777" w:rsidR="005E3918" w:rsidRDefault="005E3918" w:rsidP="001F1953"/>
    <w:p w14:paraId="11A935DF" w14:textId="77777777" w:rsidR="005E3918" w:rsidRDefault="005E3918" w:rsidP="001F1953"/>
    <w:p w14:paraId="23847645" w14:textId="77777777" w:rsidR="005E3918" w:rsidRDefault="005E3918" w:rsidP="001F1953"/>
    <w:p w14:paraId="2BB9E8C5" w14:textId="77777777" w:rsidR="005E3918" w:rsidRDefault="005E3918" w:rsidP="001F1953"/>
    <w:p w14:paraId="16238DC8" w14:textId="77777777" w:rsidR="005E3918" w:rsidRDefault="005E3918" w:rsidP="001F1953"/>
    <w:p w14:paraId="6D02FEAE" w14:textId="77777777" w:rsidR="005E3918" w:rsidRDefault="005E3918" w:rsidP="001F1953"/>
    <w:p w14:paraId="26F14EED" w14:textId="77777777" w:rsidR="005E3918" w:rsidRDefault="005E3918" w:rsidP="001F1953"/>
    <w:p w14:paraId="126D9B5D" w14:textId="77777777" w:rsidR="005E3918" w:rsidRDefault="005E3918" w:rsidP="001F1953"/>
    <w:p w14:paraId="11EDFA48" w14:textId="77777777" w:rsidR="005E3918" w:rsidRDefault="005E3918" w:rsidP="001F1953"/>
    <w:p w14:paraId="71A7582C" w14:textId="77777777" w:rsidR="005E3918" w:rsidRDefault="005E3918" w:rsidP="001F1953"/>
    <w:p w14:paraId="3BEE7CC8" w14:textId="77777777" w:rsidR="005E3918" w:rsidRDefault="005E3918" w:rsidP="001F1953"/>
    <w:p w14:paraId="4735D49B" w14:textId="77777777" w:rsidR="005E3918" w:rsidRDefault="005E3918" w:rsidP="001F1953"/>
    <w:p w14:paraId="772A10E0" w14:textId="77777777" w:rsidR="005E3918" w:rsidRDefault="005E3918" w:rsidP="001F1953"/>
    <w:p w14:paraId="23D66806" w14:textId="77777777" w:rsidR="005E3918" w:rsidRDefault="005E3918" w:rsidP="001F1953"/>
    <w:p w14:paraId="73617163" w14:textId="77777777" w:rsidR="005E3918" w:rsidRDefault="005E3918" w:rsidP="001F1953"/>
    <w:p w14:paraId="7C47E08B" w14:textId="77777777" w:rsidR="005E3918" w:rsidRDefault="005E3918" w:rsidP="001F1953"/>
    <w:p w14:paraId="6C7E1ED1" w14:textId="77777777" w:rsidR="005E3918" w:rsidRDefault="005E3918" w:rsidP="001F1953"/>
    <w:p w14:paraId="3D712E8A" w14:textId="77777777" w:rsidR="005E3918" w:rsidRDefault="005E3918" w:rsidP="001F1953"/>
    <w:p w14:paraId="3A132C4A" w14:textId="77777777" w:rsidR="005E3918" w:rsidRDefault="005E3918" w:rsidP="001F1953"/>
    <w:p w14:paraId="0C96E9A7" w14:textId="77777777" w:rsidR="005E3918" w:rsidRDefault="005E3918" w:rsidP="001F1953"/>
    <w:p w14:paraId="148E6C2F" w14:textId="77777777" w:rsidR="005E3918" w:rsidRDefault="005E3918" w:rsidP="001F1953"/>
    <w:p w14:paraId="36D9099D" w14:textId="77777777" w:rsidR="005E3918" w:rsidRDefault="005E3918" w:rsidP="001F1953"/>
    <w:p w14:paraId="3F528AE6" w14:textId="77777777" w:rsidR="005E3918" w:rsidRDefault="005E3918" w:rsidP="001F1953"/>
    <w:p w14:paraId="5CA7829A" w14:textId="77777777" w:rsidR="005E3918" w:rsidRDefault="005E3918" w:rsidP="001F1953"/>
    <w:p w14:paraId="214A411D" w14:textId="77777777" w:rsidR="005E3918" w:rsidRDefault="005E3918" w:rsidP="001F1953"/>
    <w:p w14:paraId="38B0AFFB" w14:textId="77777777" w:rsidR="00466116" w:rsidRDefault="005352E3" w:rsidP="00A2727F">
      <w:pPr>
        <w:pStyle w:val="DocTitle"/>
        <w:jc w:val="left"/>
      </w:pPr>
      <w:bookmarkStart w:id="1" w:name="_Toc209693802"/>
      <w:bookmarkStart w:id="2" w:name="_Toc209695353"/>
      <w:bookmarkStart w:id="3" w:name="_Toc209696375"/>
      <w:bookmarkStart w:id="4" w:name="_Toc209696492"/>
      <w:bookmarkStart w:id="5" w:name="_Toc221416214"/>
      <w:bookmarkStart w:id="6" w:name="_Toc221416300"/>
      <w:bookmarkStart w:id="7" w:name="_Toc221417670"/>
      <w:bookmarkStart w:id="8" w:name="_Toc221417701"/>
      <w:bookmarkStart w:id="9" w:name="_Toc296079590"/>
      <w:r w:rsidRPr="0095388B">
        <w:lastRenderedPageBreak/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D5BFDBB" w14:textId="77777777" w:rsidR="008E6E8E" w:rsidRPr="00951E16" w:rsidRDefault="008E6E8E" w:rsidP="005E3918">
      <w:pPr>
        <w:pStyle w:val="DocTitle"/>
        <w:jc w:val="both"/>
        <w:rPr>
          <w:i/>
        </w:rPr>
      </w:pPr>
    </w:p>
    <w:p w14:paraId="7D21EF0F" w14:textId="77777777" w:rsidR="00BA2C70" w:rsidRPr="00951E16" w:rsidRDefault="006F7F8D" w:rsidP="005E3918">
      <w:pPr>
        <w:pStyle w:val="DocTitle"/>
        <w:jc w:val="both"/>
        <w:rPr>
          <w:b w:val="0"/>
          <w:i/>
          <w:color w:val="000000" w:themeColor="text1"/>
          <w:sz w:val="20"/>
          <w:szCs w:val="20"/>
        </w:rPr>
      </w:pPr>
      <w:r w:rsidRPr="00951E16">
        <w:rPr>
          <w:i/>
          <w:color w:val="000000" w:themeColor="text1"/>
          <w:sz w:val="20"/>
          <w:szCs w:val="20"/>
        </w:rPr>
        <w:t xml:space="preserve">    </w:t>
      </w:r>
      <w:r w:rsidRPr="00951E16">
        <w:rPr>
          <w:b w:val="0"/>
          <w:i/>
          <w:color w:val="000000" w:themeColor="text1"/>
          <w:sz w:val="20"/>
          <w:szCs w:val="20"/>
        </w:rPr>
        <w:t xml:space="preserve">       </w:t>
      </w:r>
      <w:r w:rsidR="006C14FA" w:rsidRPr="00951E16">
        <w:rPr>
          <w:b w:val="0"/>
          <w:i/>
          <w:color w:val="000000" w:themeColor="text1"/>
          <w:sz w:val="20"/>
          <w:szCs w:val="20"/>
        </w:rPr>
        <w:t>Getting Started..</w:t>
      </w:r>
      <w:r w:rsidR="00BA2C70" w:rsidRPr="00951E16">
        <w:rPr>
          <w:b w:val="0"/>
          <w:i/>
          <w:color w:val="000000" w:themeColor="text1"/>
          <w:sz w:val="20"/>
          <w:szCs w:val="20"/>
        </w:rPr>
        <w:t>……..……………………………………………………………………………</w:t>
      </w:r>
      <w:r w:rsidR="00EE0B6A" w:rsidRPr="00951E16">
        <w:rPr>
          <w:b w:val="0"/>
          <w:i/>
          <w:color w:val="000000" w:themeColor="text1"/>
          <w:sz w:val="20"/>
          <w:szCs w:val="20"/>
        </w:rPr>
        <w:t xml:space="preserve">  </w:t>
      </w:r>
      <w:r w:rsidR="00BA2C70" w:rsidRPr="00951E16">
        <w:rPr>
          <w:b w:val="0"/>
          <w:i/>
          <w:color w:val="000000" w:themeColor="text1"/>
          <w:sz w:val="20"/>
          <w:szCs w:val="20"/>
        </w:rPr>
        <w:t>4</w:t>
      </w:r>
    </w:p>
    <w:p w14:paraId="3894A46A" w14:textId="77777777" w:rsidR="00F21D90" w:rsidRDefault="00261D34" w:rsidP="00F21D90">
      <w:pPr>
        <w:pStyle w:val="TOC2"/>
        <w:outlineLvl w:val="0"/>
      </w:pPr>
      <w:r w:rsidRPr="00951E16">
        <w:t xml:space="preserve"> </w:t>
      </w:r>
      <w:r w:rsidR="00BA2C70" w:rsidRPr="00951E16">
        <w:t xml:space="preserve">                        </w:t>
      </w:r>
      <w:r w:rsidR="00F72936" w:rsidRPr="00951E16">
        <w:rPr>
          <w:noProof w:val="0"/>
        </w:rPr>
        <w:fldChar w:fldCharType="begin"/>
      </w:r>
      <w:r w:rsidR="00F72936" w:rsidRPr="00951E16">
        <w:instrText xml:space="preserve"> TOC \o "1-3" \h \z \u </w:instrText>
      </w:r>
      <w:r w:rsidR="00F72936" w:rsidRPr="00951E16">
        <w:rPr>
          <w:noProof w:val="0"/>
        </w:rPr>
        <w:fldChar w:fldCharType="separate"/>
      </w:r>
    </w:p>
    <w:p w14:paraId="3974391F" w14:textId="77777777" w:rsidR="00F21D90" w:rsidRDefault="0069675E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45" w:history="1">
        <w:r w:rsidR="00F21D90" w:rsidRPr="00110AEE">
          <w:rPr>
            <w:rStyle w:val="Hyperlink"/>
            <w:rFonts w:ascii="Verdana" w:hAnsi="Verdana" w:cs="Arial"/>
          </w:rPr>
          <w:t>NodeJS with MongoDb &amp; Express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_Toc514260345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1</w:t>
        </w:r>
        <w:r w:rsidR="00F21D90">
          <w:rPr>
            <w:webHidden/>
          </w:rPr>
          <w:fldChar w:fldCharType="end"/>
        </w:r>
      </w:hyperlink>
    </w:p>
    <w:p w14:paraId="3AC02018" w14:textId="1CAEF694" w:rsidR="00F21D90" w:rsidRDefault="0069675E" w:rsidP="00F21D90">
      <w:pPr>
        <w:pStyle w:val="TOC1"/>
        <w:tabs>
          <w:tab w:val="left" w:pos="1773"/>
        </w:tabs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46" w:history="1">
        <w:r w:rsidR="00F21D90" w:rsidRPr="00110AEE">
          <w:rPr>
            <w:rStyle w:val="Hyperlink"/>
          </w:rPr>
          <w:t>Overview</w:t>
        </w:r>
        <w:r w:rsidR="00F21D90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21D90" w:rsidRPr="00110AEE">
          <w:rPr>
            <w:rStyle w:val="Hyperlink"/>
          </w:rPr>
          <w:t>4</w:t>
        </w:r>
        <w:r w:rsidR="00F21D90">
          <w:rPr>
            <w:webHidden/>
          </w:rPr>
          <w:tab/>
        </w:r>
      </w:hyperlink>
    </w:p>
    <w:p w14:paraId="779C1DA5" w14:textId="77777777" w:rsidR="00F21D90" w:rsidRDefault="0069675E" w:rsidP="00F21D90">
      <w:pPr>
        <w:pStyle w:val="TOC1"/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47" w:history="1">
        <w:r w:rsidR="00F21D90" w:rsidRPr="00110AEE">
          <w:rPr>
            <w:rStyle w:val="Hyperlink"/>
          </w:rPr>
          <w:t>Getting Started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_Toc514260347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3B2A367B" w14:textId="77777777" w:rsidR="00F21D90" w:rsidRDefault="0069675E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48" w:history="1">
        <w:r w:rsidR="00F21D90" w:rsidRPr="00110AEE">
          <w:rPr>
            <w:rStyle w:val="Hyperlink"/>
          </w:rPr>
          <w:t>Overview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_Toc514260348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5D78EA1E" w14:textId="77777777" w:rsidR="00F21D90" w:rsidRDefault="0069675E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49" w:history="1">
        <w:r w:rsidR="00F21D90" w:rsidRPr="00110AEE">
          <w:rPr>
            <w:rStyle w:val="Hyperlink"/>
          </w:rPr>
          <w:t>Setup Checklist for Node Js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_Toc514260349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02BA6E26" w14:textId="77777777" w:rsidR="00F21D90" w:rsidRDefault="0069675E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50" w:history="1">
        <w:r w:rsidR="00F21D90" w:rsidRPr="00110AEE">
          <w:rPr>
            <w:rStyle w:val="Hyperlink"/>
          </w:rPr>
          <w:t>Instructions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_Toc514260350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3</w:t>
        </w:r>
        <w:r w:rsidR="00F21D90">
          <w:rPr>
            <w:webHidden/>
          </w:rPr>
          <w:fldChar w:fldCharType="end"/>
        </w:r>
      </w:hyperlink>
    </w:p>
    <w:p w14:paraId="452054D6" w14:textId="5345507F" w:rsidR="00F21D90" w:rsidRDefault="0069675E" w:rsidP="00F21D90">
      <w:pPr>
        <w:pStyle w:val="TOC1"/>
        <w:tabs>
          <w:tab w:val="left" w:pos="1540"/>
        </w:tabs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51" w:history="1">
        <w:r w:rsidR="00F21D90" w:rsidRPr="00110AEE">
          <w:rPr>
            <w:rStyle w:val="Hyperlink"/>
            <w:rFonts w:ascii="Trebuchet MS" w:hAnsi="Trebuchet MS"/>
          </w:rPr>
          <w:t>Lab 1.</w:t>
        </w:r>
        <w:r w:rsidR="00F21D90" w:rsidRPr="00110AEE">
          <w:rPr>
            <w:rStyle w:val="Hyperlink"/>
          </w:rPr>
          <w:t>Module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_Toc514260351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5</w:t>
        </w:r>
        <w:r w:rsidR="00F21D90">
          <w:rPr>
            <w:webHidden/>
          </w:rPr>
          <w:fldChar w:fldCharType="end"/>
        </w:r>
      </w:hyperlink>
      <w:r w:rsidR="004807B5">
        <w:rPr>
          <w:rStyle w:val="Hyperlink"/>
        </w:rPr>
        <w:t>..............................................................................................................................5</w:t>
      </w:r>
    </w:p>
    <w:p w14:paraId="046375F5" w14:textId="7F363F50" w:rsidR="00F21D90" w:rsidRDefault="0069675E" w:rsidP="00F21D90">
      <w:pPr>
        <w:pStyle w:val="TOC1"/>
        <w:tabs>
          <w:tab w:val="left" w:pos="1540"/>
        </w:tabs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52" w:history="1">
        <w:r w:rsidR="00F21D90" w:rsidRPr="00110AEE">
          <w:rPr>
            <w:rStyle w:val="Hyperlink"/>
            <w:rFonts w:ascii="Trebuchet MS" w:hAnsi="Trebuchet MS"/>
          </w:rPr>
          <w:t>Lab 2.</w:t>
        </w:r>
        <w:r w:rsidR="00F21D90" w:rsidRPr="00110AEE">
          <w:rPr>
            <w:rStyle w:val="Hyperlink"/>
          </w:rPr>
          <w:t>Mongo Db with Node JS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_Toc514260352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6</w:t>
        </w:r>
        <w:r w:rsidR="00F21D90">
          <w:rPr>
            <w:webHidden/>
          </w:rPr>
          <w:fldChar w:fldCharType="end"/>
        </w:r>
      </w:hyperlink>
    </w:p>
    <w:p w14:paraId="76B0E4CF" w14:textId="77777777" w:rsidR="00F21D90" w:rsidRDefault="0069675E" w:rsidP="00F21D90">
      <w:pPr>
        <w:pStyle w:val="TOC1"/>
        <w:ind w:left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514260353" w:history="1">
        <w:r w:rsidR="00F21D90" w:rsidRPr="00110AEE">
          <w:rPr>
            <w:rStyle w:val="Hyperlink"/>
          </w:rPr>
          <w:t>Lab 3  Express Js with Mongo Db Node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_Toc514260353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7</w:t>
        </w:r>
        <w:r w:rsidR="00F21D90">
          <w:rPr>
            <w:webHidden/>
          </w:rPr>
          <w:fldChar w:fldCharType="end"/>
        </w:r>
      </w:hyperlink>
    </w:p>
    <w:p w14:paraId="7B46CADD" w14:textId="77777777" w:rsidR="00F21D90" w:rsidRDefault="0069675E">
      <w:pPr>
        <w:pStyle w:val="TOC2"/>
        <w:rPr>
          <w:rFonts w:eastAsiaTheme="minorEastAsia" w:cstheme="minorBidi"/>
          <w:b w:val="0"/>
          <w:sz w:val="22"/>
          <w:szCs w:val="22"/>
        </w:rPr>
      </w:pPr>
      <w:hyperlink w:anchor="_Toc514260354" w:history="1">
        <w:r w:rsidR="00F21D90" w:rsidRPr="00110AEE">
          <w:rPr>
            <w:rStyle w:val="Hyperlink"/>
          </w:rPr>
          <w:t>Appendix A: Table of Figures</w:t>
        </w:r>
        <w:r w:rsidR="00F21D90">
          <w:rPr>
            <w:webHidden/>
          </w:rPr>
          <w:tab/>
        </w:r>
        <w:r w:rsidR="00F21D90">
          <w:rPr>
            <w:webHidden/>
          </w:rPr>
          <w:fldChar w:fldCharType="begin"/>
        </w:r>
        <w:r w:rsidR="00F21D90">
          <w:rPr>
            <w:webHidden/>
          </w:rPr>
          <w:instrText xml:space="preserve"> PAGEREF _Toc514260354 \h </w:instrText>
        </w:r>
        <w:r w:rsidR="00F21D90">
          <w:rPr>
            <w:webHidden/>
          </w:rPr>
        </w:r>
        <w:r w:rsidR="00F21D90">
          <w:rPr>
            <w:webHidden/>
          </w:rPr>
          <w:fldChar w:fldCharType="separate"/>
        </w:r>
        <w:r w:rsidR="00F21D90">
          <w:rPr>
            <w:webHidden/>
          </w:rPr>
          <w:t>9</w:t>
        </w:r>
        <w:r w:rsidR="00F21D90">
          <w:rPr>
            <w:webHidden/>
          </w:rPr>
          <w:fldChar w:fldCharType="end"/>
        </w:r>
      </w:hyperlink>
    </w:p>
    <w:p w14:paraId="65E16F41" w14:textId="77777777" w:rsidR="00F21D90" w:rsidRDefault="00F72936" w:rsidP="00F21D90">
      <w:pPr>
        <w:pStyle w:val="TOC1"/>
        <w:ind w:left="0"/>
        <w:jc w:val="both"/>
        <w:outlineLvl w:val="0"/>
        <w:rPr>
          <w:i/>
          <w:szCs w:val="20"/>
        </w:rPr>
      </w:pPr>
      <w:r w:rsidRPr="00951E16">
        <w:rPr>
          <w:i/>
          <w:szCs w:val="20"/>
        </w:rPr>
        <w:fldChar w:fldCharType="end"/>
      </w:r>
      <w:bookmarkStart w:id="10" w:name="_Toc514260347"/>
    </w:p>
    <w:p w14:paraId="0AC1750A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3AB3C14C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1D0B5116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56326F9D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7F0C3D5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1A95AE81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B544275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A867A2A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44097A3E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3AA38653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2E64E3E9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F883F9A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58FCEE9B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A5A8D4B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EEB600B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26D0721F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25B6C6EF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6FFA9716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B832624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715B3CB8" w14:textId="77777777" w:rsidR="00F21D90" w:rsidRDefault="00F21D90" w:rsidP="00F21D90">
      <w:pPr>
        <w:pStyle w:val="TOC1"/>
        <w:ind w:left="0"/>
        <w:jc w:val="both"/>
        <w:outlineLvl w:val="0"/>
        <w:rPr>
          <w:i/>
          <w:szCs w:val="20"/>
        </w:rPr>
      </w:pPr>
    </w:p>
    <w:p w14:paraId="0DC8DA4F" w14:textId="1475EAE8" w:rsidR="0026348A" w:rsidRPr="0095388B" w:rsidRDefault="0026348A" w:rsidP="00F21D90">
      <w:pPr>
        <w:pStyle w:val="TOC1"/>
        <w:ind w:left="0"/>
        <w:jc w:val="both"/>
        <w:outlineLvl w:val="0"/>
      </w:pPr>
      <w:r w:rsidRPr="0095388B">
        <w:lastRenderedPageBreak/>
        <w:t>Getting Started</w:t>
      </w:r>
      <w:bookmarkEnd w:id="10"/>
    </w:p>
    <w:p w14:paraId="6D6BC4CA" w14:textId="77777777" w:rsidR="003270E8" w:rsidRPr="0095388B" w:rsidRDefault="003270E8" w:rsidP="00A674E9">
      <w:pPr>
        <w:pStyle w:val="Heading2"/>
      </w:pPr>
      <w:bookmarkStart w:id="11" w:name="_Toc450204972"/>
      <w:bookmarkStart w:id="12" w:name="_Toc514260348"/>
      <w:r w:rsidRPr="0095388B">
        <w:t>Overview</w:t>
      </w:r>
      <w:bookmarkEnd w:id="11"/>
      <w:bookmarkEnd w:id="12"/>
    </w:p>
    <w:p w14:paraId="5A696D25" w14:textId="77777777" w:rsidR="003270E8" w:rsidRPr="0095388B" w:rsidRDefault="003270E8" w:rsidP="003270E8">
      <w:pPr>
        <w:pStyle w:val="StylePara-Heading2Justified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This lab book is a guided tour for </w:t>
      </w:r>
      <w:r w:rsidRPr="002E18B6">
        <w:rPr>
          <w:rFonts w:asciiTheme="minorHAnsi" w:hAnsiTheme="minorHAnsi" w:cstheme="minorHAnsi"/>
        </w:rPr>
        <w:t xml:space="preserve">learning </w:t>
      </w:r>
      <w:r w:rsidR="002E18B6" w:rsidRPr="002E18B6">
        <w:rPr>
          <w:rFonts w:asciiTheme="minorHAnsi" w:hAnsiTheme="minorHAnsi" w:cstheme="minorHAnsi"/>
          <w:color w:val="000000" w:themeColor="text1"/>
        </w:rPr>
        <w:t>Introduction to Object Oriented</w:t>
      </w:r>
      <w:r w:rsidR="002E18B6">
        <w:rPr>
          <w:rFonts w:ascii="Verdana" w:hAnsi="Verdana" w:cs="Arial"/>
          <w:b/>
          <w:color w:val="F79646" w:themeColor="accent6"/>
          <w:sz w:val="36"/>
          <w:szCs w:val="36"/>
        </w:rPr>
        <w:t xml:space="preserve"> </w:t>
      </w:r>
      <w:r w:rsidRPr="0095388B">
        <w:rPr>
          <w:rFonts w:ascii="Candara" w:hAnsi="Candara" w:cs="Arial"/>
        </w:rPr>
        <w:t xml:space="preserve">version </w:t>
      </w:r>
      <w:r>
        <w:rPr>
          <w:rFonts w:ascii="Candara" w:hAnsi="Candara" w:cs="Arial"/>
        </w:rPr>
        <w:t xml:space="preserve">and above. It comprises </w:t>
      </w:r>
      <w:r w:rsidRPr="0095388B">
        <w:rPr>
          <w:rFonts w:ascii="Candara" w:hAnsi="Candara" w:cs="Arial"/>
        </w:rPr>
        <w:t>‘To Do’ assignments. Follow the steps prov</w:t>
      </w:r>
      <w:r>
        <w:rPr>
          <w:rFonts w:ascii="Candara" w:hAnsi="Candara" w:cs="Arial"/>
        </w:rPr>
        <w:t xml:space="preserve">ided to </w:t>
      </w:r>
      <w:r w:rsidRPr="0095388B">
        <w:rPr>
          <w:rFonts w:ascii="Candara" w:hAnsi="Candara" w:cs="Arial"/>
        </w:rPr>
        <w:t>work out the ‘To Do’ assignments given.</w:t>
      </w:r>
    </w:p>
    <w:p w14:paraId="198D16B6" w14:textId="77777777" w:rsidR="003270E8" w:rsidRPr="0095388B" w:rsidRDefault="003270E8" w:rsidP="003270E8">
      <w:pPr>
        <w:ind w:left="720"/>
        <w:rPr>
          <w:rFonts w:ascii="Candara" w:hAnsi="Candara" w:cs="Arial"/>
        </w:rPr>
      </w:pPr>
    </w:p>
    <w:p w14:paraId="54ACF7AB" w14:textId="0CAC41D9" w:rsidR="003270E8" w:rsidRPr="0095388B" w:rsidRDefault="003270E8" w:rsidP="00A674E9">
      <w:pPr>
        <w:pStyle w:val="Heading2"/>
      </w:pPr>
      <w:bookmarkStart w:id="13" w:name="_Toc12394316"/>
      <w:bookmarkStart w:id="14" w:name="_Toc136055301"/>
      <w:bookmarkStart w:id="15" w:name="_Toc450204973"/>
      <w:bookmarkStart w:id="16" w:name="_Toc514260349"/>
      <w:r w:rsidRPr="0095388B">
        <w:t xml:space="preserve">Setup Checklist for </w:t>
      </w:r>
      <w:bookmarkEnd w:id="13"/>
      <w:bookmarkEnd w:id="14"/>
      <w:bookmarkEnd w:id="15"/>
      <w:r w:rsidR="00EC5301">
        <w:t>Node Js</w:t>
      </w:r>
      <w:bookmarkEnd w:id="16"/>
      <w:r w:rsidR="00DA4223">
        <w:t xml:space="preserve"> </w:t>
      </w:r>
    </w:p>
    <w:p w14:paraId="0AA633C4" w14:textId="77777777" w:rsidR="003270E8" w:rsidRPr="0095388B" w:rsidRDefault="001569DA" w:rsidP="003270E8">
      <w:pPr>
        <w:pStyle w:val="StylePara-Heading2Justified"/>
        <w:rPr>
          <w:rFonts w:ascii="Candara" w:hAnsi="Candara" w:cs="Arial"/>
        </w:rPr>
      </w:pPr>
      <w:r>
        <w:rPr>
          <w:rFonts w:ascii="Candara" w:hAnsi="Candara" w:cs="Arial"/>
        </w:rPr>
        <w:t>Here’s what i</w:t>
      </w:r>
      <w:r w:rsidR="003270E8" w:rsidRPr="0095388B">
        <w:rPr>
          <w:rFonts w:ascii="Candara" w:hAnsi="Candara" w:cs="Arial"/>
        </w:rPr>
        <w:t xml:space="preserve">s expected on your machine for the lab </w:t>
      </w:r>
      <w:r w:rsidRPr="0095388B">
        <w:rPr>
          <w:rFonts w:ascii="Candara" w:hAnsi="Candara" w:cs="Arial"/>
        </w:rPr>
        <w:t xml:space="preserve">in order </w:t>
      </w:r>
      <w:r w:rsidR="003270E8" w:rsidRPr="0095388B">
        <w:rPr>
          <w:rFonts w:ascii="Candara" w:hAnsi="Candara" w:cs="Arial"/>
        </w:rPr>
        <w:t>to work.</w:t>
      </w:r>
    </w:p>
    <w:p w14:paraId="251C951C" w14:textId="77777777"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Minimum System Requirements</w:t>
      </w:r>
    </w:p>
    <w:p w14:paraId="549121C5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Intel Pentium 90 or higher (P166 recommended)</w:t>
      </w:r>
    </w:p>
    <w:p w14:paraId="5EC97129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>Microsoft Windows XP</w:t>
      </w:r>
      <w:r>
        <w:rPr>
          <w:rFonts w:ascii="Candara" w:hAnsi="Candara" w:cs="Arial"/>
        </w:rPr>
        <w:t>, Windows 7 or Windows 8</w:t>
      </w:r>
    </w:p>
    <w:p w14:paraId="71070FA1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Memory: </w:t>
      </w:r>
      <w:r>
        <w:rPr>
          <w:rFonts w:ascii="Candara" w:hAnsi="Candara" w:cs="Arial"/>
        </w:rPr>
        <w:t>2G</w:t>
      </w:r>
      <w:r w:rsidRPr="0095388B">
        <w:rPr>
          <w:rFonts w:ascii="Candara" w:hAnsi="Candara" w:cs="Arial"/>
        </w:rPr>
        <w:t>B of RAM (</w:t>
      </w:r>
      <w:r>
        <w:rPr>
          <w:rFonts w:ascii="Candara" w:hAnsi="Candara" w:cs="Arial"/>
        </w:rPr>
        <w:t>1G</w:t>
      </w:r>
      <w:r w:rsidRPr="0095388B">
        <w:rPr>
          <w:rFonts w:ascii="Candara" w:hAnsi="Candara" w:cs="Arial"/>
        </w:rPr>
        <w:t>B or more recommended)</w:t>
      </w:r>
    </w:p>
    <w:p w14:paraId="36EF763F" w14:textId="77777777"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Google Chrome 36.0 or Mozilla Firefox 31.0 or Internet Explorer 10 or above</w:t>
      </w:r>
    </w:p>
    <w:p w14:paraId="4766D6F5" w14:textId="4F514686" w:rsidR="00EC5301" w:rsidRDefault="00EC5301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Install Node JS</w:t>
      </w:r>
    </w:p>
    <w:p w14:paraId="7C0B747E" w14:textId="77777777" w:rsidR="00EC5301" w:rsidRPr="0095388B" w:rsidRDefault="00EC5301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</w:p>
    <w:p w14:paraId="1B9811F3" w14:textId="77777777" w:rsidR="003270E8" w:rsidRPr="0095388B" w:rsidRDefault="003270E8" w:rsidP="003270E8">
      <w:pPr>
        <w:spacing w:line="240" w:lineRule="atLeast"/>
        <w:ind w:left="1440"/>
        <w:jc w:val="both"/>
        <w:rPr>
          <w:rFonts w:ascii="Candara" w:hAnsi="Candara" w:cs="Arial"/>
        </w:rPr>
      </w:pPr>
    </w:p>
    <w:p w14:paraId="33F5608F" w14:textId="77777777" w:rsidR="003270E8" w:rsidRPr="0095388B" w:rsidRDefault="003270E8" w:rsidP="003270E8">
      <w:pPr>
        <w:pStyle w:val="Para-Heading2Bold"/>
        <w:ind w:left="1080"/>
        <w:rPr>
          <w:rFonts w:ascii="Candara" w:hAnsi="Candara" w:cs="Arial"/>
        </w:rPr>
      </w:pPr>
      <w:r w:rsidRPr="0095388B">
        <w:rPr>
          <w:rFonts w:ascii="Candara" w:hAnsi="Candara" w:cs="Arial"/>
        </w:rPr>
        <w:t>Please ensure that the following is done:</w:t>
      </w:r>
    </w:p>
    <w:p w14:paraId="67861A26" w14:textId="77777777" w:rsidR="003270E8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A text editor like Notepad or </w:t>
      </w:r>
      <w:r>
        <w:rPr>
          <w:rFonts w:ascii="Candara" w:hAnsi="Candara" w:cs="Arial"/>
        </w:rPr>
        <w:t xml:space="preserve">Notepad++ or Eclipse Luna </w:t>
      </w:r>
      <w:r w:rsidRPr="0095388B">
        <w:rPr>
          <w:rFonts w:ascii="Candara" w:hAnsi="Candara" w:cs="Arial"/>
        </w:rPr>
        <w:t>is installed.</w:t>
      </w:r>
    </w:p>
    <w:p w14:paraId="5E81029A" w14:textId="164DBF77" w:rsidR="00EC5301" w:rsidRDefault="00EC5301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>
        <w:rPr>
          <w:rFonts w:ascii="Candara" w:hAnsi="Candara" w:cs="Arial"/>
        </w:rPr>
        <w:t>Visual studio Code</w:t>
      </w:r>
    </w:p>
    <w:p w14:paraId="1EA61998" w14:textId="77777777" w:rsidR="003270E8" w:rsidRPr="0095388B" w:rsidRDefault="003270E8" w:rsidP="003270E8">
      <w:pPr>
        <w:spacing w:line="240" w:lineRule="atLeast"/>
        <w:ind w:left="504"/>
        <w:jc w:val="both"/>
        <w:rPr>
          <w:rFonts w:ascii="Candara" w:hAnsi="Candara" w:cs="Arial"/>
        </w:rPr>
      </w:pPr>
    </w:p>
    <w:p w14:paraId="6530A45F" w14:textId="77777777" w:rsidR="003270E8" w:rsidRPr="0095388B" w:rsidRDefault="003270E8" w:rsidP="00A674E9">
      <w:pPr>
        <w:pStyle w:val="Heading2"/>
      </w:pPr>
      <w:bookmarkStart w:id="17" w:name="_Toc450204974"/>
      <w:bookmarkStart w:id="18" w:name="_Toc514260350"/>
      <w:r w:rsidRPr="0095388B">
        <w:t>Instructions</w:t>
      </w:r>
      <w:bookmarkEnd w:id="17"/>
      <w:bookmarkEnd w:id="18"/>
    </w:p>
    <w:p w14:paraId="161ECDA5" w14:textId="77777777" w:rsidR="003270E8" w:rsidRPr="0095388B" w:rsidRDefault="003270E8" w:rsidP="003270E8">
      <w:pPr>
        <w:ind w:left="360"/>
        <w:rPr>
          <w:rFonts w:ascii="Candara" w:hAnsi="Candara" w:cs="Arial"/>
        </w:rPr>
      </w:pPr>
    </w:p>
    <w:p w14:paraId="36C3F375" w14:textId="77777777" w:rsidR="003270E8" w:rsidRPr="0095388B" w:rsidRDefault="003270E8" w:rsidP="003270E8">
      <w:pPr>
        <w:pStyle w:val="Para-Heading2Bulleted"/>
        <w:tabs>
          <w:tab w:val="clear" w:pos="1440"/>
          <w:tab w:val="num" w:pos="1800"/>
        </w:tabs>
        <w:ind w:left="1800"/>
        <w:rPr>
          <w:rFonts w:ascii="Candara" w:hAnsi="Candara" w:cs="Arial"/>
        </w:rPr>
      </w:pPr>
      <w:r w:rsidRPr="0095388B">
        <w:rPr>
          <w:rFonts w:ascii="Candara" w:hAnsi="Candara" w:cs="Arial"/>
        </w:rPr>
        <w:t xml:space="preserve">Create a directory by your name in drive &lt;drive&gt;. In this directory, create a subdirectory </w:t>
      </w:r>
      <w:r w:rsidR="00DA4223">
        <w:t>JavaScript</w:t>
      </w:r>
      <w:r w:rsidRPr="0095388B">
        <w:rPr>
          <w:rFonts w:ascii="Candara" w:hAnsi="Candara" w:cs="Arial"/>
        </w:rPr>
        <w:t>. For each lab exercise create a directory as lab &lt;lab number&gt;.</w:t>
      </w:r>
    </w:p>
    <w:p w14:paraId="165F920B" w14:textId="77777777" w:rsidR="003270E8" w:rsidRPr="0095388B" w:rsidRDefault="003270E8" w:rsidP="003270E8">
      <w:pPr>
        <w:pStyle w:val="Para-Heading2Bold"/>
        <w:rPr>
          <w:rFonts w:ascii="Candara" w:hAnsi="Candara" w:cs="Arial"/>
        </w:rPr>
      </w:pPr>
      <w:bookmarkStart w:id="19" w:name="_Toc515766575"/>
      <w:bookmarkStart w:id="20" w:name="_Toc515766695"/>
      <w:bookmarkStart w:id="21" w:name="_Toc107468493"/>
      <w:bookmarkStart w:id="22" w:name="_Toc136055300"/>
    </w:p>
    <w:bookmarkEnd w:id="19"/>
    <w:bookmarkEnd w:id="20"/>
    <w:bookmarkEnd w:id="21"/>
    <w:bookmarkEnd w:id="22"/>
    <w:p w14:paraId="6B726EDC" w14:textId="77777777" w:rsidR="003270E8" w:rsidRPr="0095388B" w:rsidRDefault="003270E8" w:rsidP="003270E8">
      <w:pPr>
        <w:rPr>
          <w:rFonts w:ascii="Candara" w:hAnsi="Candara" w:cs="Arial"/>
        </w:rPr>
      </w:pPr>
    </w:p>
    <w:p w14:paraId="2013D6F9" w14:textId="77777777" w:rsidR="003270E8" w:rsidRPr="0095388B" w:rsidRDefault="003270E8" w:rsidP="003270E8">
      <w:pPr>
        <w:pStyle w:val="Para-Heading2Bulleted"/>
        <w:numPr>
          <w:ilvl w:val="0"/>
          <w:numId w:val="0"/>
        </w:numPr>
        <w:ind w:left="1440" w:hanging="360"/>
        <w:rPr>
          <w:rFonts w:ascii="Candara" w:hAnsi="Candara" w:cs="Arial"/>
        </w:rPr>
      </w:pPr>
    </w:p>
    <w:p w14:paraId="342ADB69" w14:textId="77777777" w:rsidR="00376E2E" w:rsidRPr="0095388B" w:rsidRDefault="00376E2E" w:rsidP="00376E2E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 w:cs="Arial"/>
        </w:rPr>
        <w:sectPr w:rsidR="00376E2E" w:rsidRPr="0095388B" w:rsidSect="004611D6">
          <w:headerReference w:type="default" r:id="rId12"/>
          <w:footerReference w:type="default" r:id="rId1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B301386" w14:textId="36C5EBD5" w:rsidR="0050549B" w:rsidRPr="00A2727F" w:rsidRDefault="00EC5301" w:rsidP="00A674E9">
      <w:pPr>
        <w:pStyle w:val="MainTitle-Numbered"/>
      </w:pPr>
      <w:bookmarkStart w:id="23" w:name="_Toc514260351"/>
      <w:r>
        <w:lastRenderedPageBreak/>
        <w:t>Module</w:t>
      </w:r>
      <w:bookmarkEnd w:id="23"/>
      <w:r>
        <w:t xml:space="preserve"> </w:t>
      </w: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50549B" w:rsidRPr="0095388B" w14:paraId="5644B526" w14:textId="77777777">
        <w:tc>
          <w:tcPr>
            <w:tcW w:w="790" w:type="dxa"/>
            <w:shd w:val="clear" w:color="auto" w:fill="CCCCCC"/>
            <w:vAlign w:val="center"/>
          </w:tcPr>
          <w:p w14:paraId="2E69E75A" w14:textId="77777777" w:rsidR="005F3990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2FDD4249" w14:textId="4CBF01D6" w:rsidR="0050549B" w:rsidRPr="0095388B" w:rsidRDefault="002E18B6" w:rsidP="003A690C">
            <w:pPr>
              <w:pStyle w:val="Para-Heading2Bulleted"/>
              <w:numPr>
                <w:ilvl w:val="0"/>
                <w:numId w:val="8"/>
              </w:numPr>
              <w:jc w:val="left"/>
            </w:pPr>
            <w:r>
              <w:t xml:space="preserve">Working on </w:t>
            </w:r>
            <w:r w:rsidR="00D72D86">
              <w:t>Node JS Modules &amp; basics</w:t>
            </w:r>
          </w:p>
        </w:tc>
      </w:tr>
      <w:tr w:rsidR="0050549B" w:rsidRPr="0095388B" w14:paraId="493D583C" w14:textId="77777777">
        <w:tc>
          <w:tcPr>
            <w:tcW w:w="790" w:type="dxa"/>
            <w:shd w:val="clear" w:color="auto" w:fill="CCCCCC"/>
            <w:vAlign w:val="center"/>
          </w:tcPr>
          <w:p w14:paraId="24E64959" w14:textId="77777777" w:rsidR="0050549B" w:rsidRPr="00337986" w:rsidRDefault="0050549B" w:rsidP="00337986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3198AD4E" w14:textId="5003CFAC" w:rsidR="0050549B" w:rsidRPr="0095388B" w:rsidRDefault="00516B52" w:rsidP="00337986">
            <w:r>
              <w:t>6</w:t>
            </w:r>
            <w:r w:rsidR="0050549B" w:rsidRPr="0095388B">
              <w:t>0 minutes</w:t>
            </w:r>
          </w:p>
        </w:tc>
      </w:tr>
      <w:tr w:rsidR="00591696" w:rsidRPr="0095388B" w14:paraId="326C95E0" w14:textId="77777777">
        <w:tc>
          <w:tcPr>
            <w:tcW w:w="790" w:type="dxa"/>
            <w:shd w:val="clear" w:color="auto" w:fill="CCCCCC"/>
            <w:vAlign w:val="center"/>
          </w:tcPr>
          <w:p w14:paraId="516ED9E6" w14:textId="77777777" w:rsidR="00591696" w:rsidRPr="00337986" w:rsidRDefault="00591696" w:rsidP="00337986">
            <w:pPr>
              <w:rPr>
                <w:rStyle w:val="StyleNormalBold"/>
              </w:rPr>
            </w:pPr>
          </w:p>
        </w:tc>
        <w:tc>
          <w:tcPr>
            <w:tcW w:w="7346" w:type="dxa"/>
          </w:tcPr>
          <w:p w14:paraId="24AA402C" w14:textId="77777777" w:rsidR="00591696" w:rsidRPr="0095388B" w:rsidRDefault="00591696" w:rsidP="00337986"/>
        </w:tc>
      </w:tr>
    </w:tbl>
    <w:p w14:paraId="0ABE8D91" w14:textId="77777777" w:rsidR="0050549B" w:rsidRDefault="0050549B" w:rsidP="00A2727F"/>
    <w:p w14:paraId="195876E3" w14:textId="5B025A08" w:rsidR="00CD7ACD" w:rsidRDefault="00CD7ACD" w:rsidP="00CD7ACD">
      <w:pPr>
        <w:pStyle w:val="ListParagraph"/>
        <w:numPr>
          <w:ilvl w:val="1"/>
          <w:numId w:val="20"/>
        </w:numPr>
      </w:pPr>
      <w:r w:rsidRPr="00A36251">
        <w:t xml:space="preserve">Create a </w:t>
      </w:r>
      <w:r>
        <w:rPr>
          <w:b/>
        </w:rPr>
        <w:t>prob1.js</w:t>
      </w:r>
      <w:r>
        <w:t xml:space="preserve"> </w:t>
      </w:r>
      <w:r w:rsidRPr="00A36251">
        <w:t xml:space="preserve"> containing script. In this script, declare an array of 6 employee nam</w:t>
      </w:r>
      <w:r>
        <w:t>es and display it in the console using node .</w:t>
      </w:r>
    </w:p>
    <w:p w14:paraId="44506368" w14:textId="5DE60515" w:rsidR="00CD7ACD" w:rsidRDefault="00CD7ACD" w:rsidP="00CD7ACD">
      <w:pPr>
        <w:pStyle w:val="ListParagraph"/>
        <w:numPr>
          <w:ilvl w:val="1"/>
          <w:numId w:val="20"/>
        </w:numPr>
      </w:pPr>
      <w:r>
        <w:t xml:space="preserve">Create  a node server read the data from the file and display on the console </w:t>
      </w:r>
    </w:p>
    <w:p w14:paraId="0444C92A" w14:textId="5C5DD2A4" w:rsidR="00CD7ACD" w:rsidRDefault="00CD7ACD" w:rsidP="00CD7ACD">
      <w:pPr>
        <w:pStyle w:val="ListParagraph"/>
        <w:numPr>
          <w:ilvl w:val="1"/>
          <w:numId w:val="20"/>
        </w:numPr>
      </w:pPr>
      <w:r>
        <w:t xml:space="preserve">Create a node server write the data into the file </w:t>
      </w:r>
    </w:p>
    <w:p w14:paraId="3B5D8B64" w14:textId="2182E3D8" w:rsidR="00F81BD8" w:rsidRPr="00CD7ACD" w:rsidRDefault="00F81BD8" w:rsidP="00CD7ACD">
      <w:pPr>
        <w:pStyle w:val="ListParagraph"/>
        <w:numPr>
          <w:ilvl w:val="1"/>
          <w:numId w:val="20"/>
        </w:numPr>
      </w:pPr>
      <w:r>
        <w:t xml:space="preserve">Create a Web Application using node where user can enter username ,password &amp; by using request &amp; response data will transfer to next page </w:t>
      </w:r>
      <w:bookmarkStart w:id="24" w:name="_GoBack"/>
      <w:bookmarkEnd w:id="24"/>
      <w:r>
        <w:t xml:space="preserve"> </w:t>
      </w:r>
    </w:p>
    <w:p w14:paraId="14D68361" w14:textId="77777777" w:rsidR="00D7425D" w:rsidRDefault="00D7425D" w:rsidP="00FA2490">
      <w:pPr>
        <w:pStyle w:val="ListParagraph"/>
        <w:ind w:left="360"/>
      </w:pPr>
      <w:r>
        <w:t xml:space="preserve">  </w:t>
      </w:r>
    </w:p>
    <w:p w14:paraId="047AD418" w14:textId="77777777" w:rsidR="00D7425D" w:rsidRDefault="00D7425D" w:rsidP="00591696"/>
    <w:p w14:paraId="77274481" w14:textId="77777777" w:rsidR="00A674E9" w:rsidRDefault="00A674E9" w:rsidP="00591696"/>
    <w:p w14:paraId="387BF403" w14:textId="77777777" w:rsidR="00A674E9" w:rsidRDefault="00A674E9" w:rsidP="00591696"/>
    <w:p w14:paraId="064CE758" w14:textId="77777777" w:rsidR="00A674E9" w:rsidRDefault="00A674E9" w:rsidP="00591696"/>
    <w:p w14:paraId="4F53BCB0" w14:textId="77777777" w:rsidR="00A674E9" w:rsidRDefault="00A674E9" w:rsidP="00591696"/>
    <w:p w14:paraId="5A7A7BBC" w14:textId="77777777" w:rsidR="00A674E9" w:rsidRDefault="00A674E9" w:rsidP="00591696"/>
    <w:p w14:paraId="27E9C64C" w14:textId="77777777" w:rsidR="00A674E9" w:rsidRDefault="00A674E9" w:rsidP="00591696"/>
    <w:p w14:paraId="4E6913C5" w14:textId="77777777" w:rsidR="00A674E9" w:rsidRDefault="00A674E9" w:rsidP="00591696"/>
    <w:p w14:paraId="30285551" w14:textId="77777777" w:rsidR="00A674E9" w:rsidRDefault="00A674E9" w:rsidP="00591696"/>
    <w:p w14:paraId="165DDBB8" w14:textId="77777777" w:rsidR="00A674E9" w:rsidRDefault="00A674E9" w:rsidP="00591696"/>
    <w:p w14:paraId="29C2ECC6" w14:textId="77777777" w:rsidR="00A674E9" w:rsidRDefault="00A674E9" w:rsidP="00591696"/>
    <w:p w14:paraId="360233FC" w14:textId="77777777" w:rsidR="00A674E9" w:rsidRDefault="00A674E9" w:rsidP="00591696"/>
    <w:p w14:paraId="0D910C0A" w14:textId="77777777" w:rsidR="00A674E9" w:rsidRDefault="00A674E9" w:rsidP="00591696"/>
    <w:p w14:paraId="108785AC" w14:textId="77777777" w:rsidR="00A674E9" w:rsidRDefault="00A674E9" w:rsidP="00591696"/>
    <w:p w14:paraId="3A1FC724" w14:textId="77777777" w:rsidR="00A674E9" w:rsidRDefault="00A674E9" w:rsidP="00591696"/>
    <w:p w14:paraId="702777A2" w14:textId="77777777" w:rsidR="00A674E9" w:rsidRDefault="00A674E9" w:rsidP="00591696"/>
    <w:p w14:paraId="35256D99" w14:textId="77777777" w:rsidR="00A674E9" w:rsidRDefault="00A674E9" w:rsidP="00591696"/>
    <w:p w14:paraId="77EA6836" w14:textId="77777777" w:rsidR="00A674E9" w:rsidRDefault="00A674E9" w:rsidP="00591696"/>
    <w:p w14:paraId="76ACD374" w14:textId="77777777" w:rsidR="00A674E9" w:rsidRDefault="00A674E9" w:rsidP="00591696"/>
    <w:p w14:paraId="5F390273" w14:textId="77777777" w:rsidR="00A674E9" w:rsidRDefault="00A674E9" w:rsidP="00591696"/>
    <w:p w14:paraId="291FD29D" w14:textId="77777777" w:rsidR="00A674E9" w:rsidRDefault="00A674E9" w:rsidP="00591696"/>
    <w:p w14:paraId="44DFACE6" w14:textId="77777777" w:rsidR="00A674E9" w:rsidRDefault="00A674E9" w:rsidP="00591696"/>
    <w:p w14:paraId="53F8C18E" w14:textId="77777777" w:rsidR="00A674E9" w:rsidRDefault="00A674E9" w:rsidP="00591696"/>
    <w:p w14:paraId="092641CD" w14:textId="77777777" w:rsidR="00A674E9" w:rsidRDefault="00A674E9" w:rsidP="00591696"/>
    <w:p w14:paraId="1BB70774" w14:textId="77777777" w:rsidR="00A674E9" w:rsidRDefault="00A674E9" w:rsidP="00591696"/>
    <w:p w14:paraId="57A5A689" w14:textId="77777777" w:rsidR="00A674E9" w:rsidRDefault="00A674E9" w:rsidP="00591696"/>
    <w:p w14:paraId="08F2B4DB" w14:textId="77777777" w:rsidR="00A674E9" w:rsidRDefault="00A674E9" w:rsidP="00591696"/>
    <w:p w14:paraId="6210FC4A" w14:textId="77777777" w:rsidR="00A674E9" w:rsidRDefault="00A674E9" w:rsidP="00591696"/>
    <w:p w14:paraId="40AB8EB4" w14:textId="77777777" w:rsidR="00A674E9" w:rsidRDefault="00A674E9" w:rsidP="00591696"/>
    <w:p w14:paraId="108E77D8" w14:textId="77777777" w:rsidR="00A674E9" w:rsidRDefault="00A674E9" w:rsidP="00591696"/>
    <w:p w14:paraId="449854E3" w14:textId="77777777" w:rsidR="00A674E9" w:rsidRDefault="00A674E9" w:rsidP="00591696"/>
    <w:p w14:paraId="22FD63E1" w14:textId="77777777" w:rsidR="00D7425D" w:rsidRDefault="00D7425D" w:rsidP="00591696"/>
    <w:p w14:paraId="1666B985" w14:textId="77777777" w:rsidR="00CD7ACD" w:rsidRDefault="00CD7ACD" w:rsidP="00591696"/>
    <w:p w14:paraId="7DE7D1EB" w14:textId="77777777" w:rsidR="00CD7ACD" w:rsidRDefault="00CD7ACD" w:rsidP="00591696"/>
    <w:p w14:paraId="416D23D3" w14:textId="77777777" w:rsidR="00CD7ACD" w:rsidRDefault="00CD7ACD" w:rsidP="00591696"/>
    <w:p w14:paraId="13042E72" w14:textId="77777777" w:rsidR="00CD7ACD" w:rsidRDefault="00CD7ACD" w:rsidP="00591696"/>
    <w:p w14:paraId="22768842" w14:textId="77777777" w:rsidR="00CD7ACD" w:rsidRDefault="00CD7ACD" w:rsidP="00591696"/>
    <w:p w14:paraId="38561256" w14:textId="77777777" w:rsidR="00CD7ACD" w:rsidRPr="00591696" w:rsidRDefault="00CD7ACD" w:rsidP="00591696"/>
    <w:p w14:paraId="6DED794A" w14:textId="7AE172E6" w:rsidR="006E2AA2" w:rsidRPr="00953DB2" w:rsidRDefault="005E3007" w:rsidP="005E3007">
      <w:pPr>
        <w:pStyle w:val="MainTitle-Numbered"/>
      </w:pPr>
      <w:bookmarkStart w:id="25" w:name="_Toc514260352"/>
      <w:r w:rsidRPr="005E3007">
        <w:t>Mongo Db with Node JS</w:t>
      </w:r>
      <w:bookmarkEnd w:id="25"/>
    </w:p>
    <w:p w14:paraId="4A5301D2" w14:textId="77777777" w:rsidR="00DD2C4C" w:rsidRPr="00A2727F" w:rsidRDefault="00DD2C4C" w:rsidP="00A2727F"/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F2C29" w:rsidRPr="0095388B" w14:paraId="50492554" w14:textId="77777777">
        <w:tc>
          <w:tcPr>
            <w:tcW w:w="821" w:type="dxa"/>
            <w:shd w:val="clear" w:color="auto" w:fill="CCCCCC"/>
            <w:vAlign w:val="center"/>
          </w:tcPr>
          <w:p w14:paraId="6D79AB87" w14:textId="77777777" w:rsidR="000F2C29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Goals</w:t>
            </w:r>
          </w:p>
          <w:p w14:paraId="6FB65CDD" w14:textId="77777777" w:rsidR="000F2C29" w:rsidRPr="0095388B" w:rsidRDefault="000F2C29" w:rsidP="00706953">
            <w:pPr>
              <w:jc w:val="center"/>
              <w:rPr>
                <w:rFonts w:ascii="Candara" w:hAnsi="Candara" w:cs="Arial"/>
                <w:b/>
                <w:szCs w:val="20"/>
              </w:rPr>
            </w:pPr>
          </w:p>
        </w:tc>
        <w:tc>
          <w:tcPr>
            <w:tcW w:w="7207" w:type="dxa"/>
          </w:tcPr>
          <w:p w14:paraId="4215902F" w14:textId="7CC94194" w:rsidR="000F2C29" w:rsidRPr="0095388B" w:rsidRDefault="00D72D86" w:rsidP="00C45D3C">
            <w:pPr>
              <w:pStyle w:val="StylePara-unlistedbullets"/>
              <w:numPr>
                <w:ilvl w:val="0"/>
                <w:numId w:val="9"/>
              </w:numPr>
            </w:pPr>
            <w:r>
              <w:t>Working on Mongo Db &amp; Node JS</w:t>
            </w:r>
          </w:p>
        </w:tc>
      </w:tr>
      <w:tr w:rsidR="000F2C29" w:rsidRPr="0095388B" w14:paraId="7FCEE9FE" w14:textId="77777777">
        <w:tc>
          <w:tcPr>
            <w:tcW w:w="821" w:type="dxa"/>
            <w:shd w:val="clear" w:color="auto" w:fill="CCCCCC"/>
            <w:vAlign w:val="center"/>
          </w:tcPr>
          <w:p w14:paraId="2129E195" w14:textId="77777777" w:rsidR="00751C53" w:rsidRPr="00213687" w:rsidRDefault="000F2C29" w:rsidP="00706953">
            <w:pPr>
              <w:spacing w:line="360" w:lineRule="auto"/>
              <w:jc w:val="center"/>
              <w:rPr>
                <w:rStyle w:val="StyleNormalBold"/>
              </w:rPr>
            </w:pPr>
            <w:r w:rsidRPr="00213687">
              <w:rPr>
                <w:rStyle w:val="StyleNormalBold"/>
              </w:rPr>
              <w:t>Time</w:t>
            </w:r>
          </w:p>
        </w:tc>
        <w:tc>
          <w:tcPr>
            <w:tcW w:w="7207" w:type="dxa"/>
            <w:vAlign w:val="center"/>
          </w:tcPr>
          <w:p w14:paraId="5EBFD157" w14:textId="675BBE29" w:rsidR="000F2C29" w:rsidRPr="0095388B" w:rsidRDefault="00516B52" w:rsidP="00EC5F79">
            <w:pPr>
              <w:pStyle w:val="StylePara"/>
              <w:ind w:left="0"/>
            </w:pPr>
            <w:r>
              <w:t>1</w:t>
            </w:r>
            <w:r w:rsidR="00A674E9">
              <w:t>20</w:t>
            </w:r>
            <w:r w:rsidR="00BA4B57" w:rsidRPr="0095388B">
              <w:t xml:space="preserve"> min</w:t>
            </w:r>
            <w:r w:rsidR="000F2C29" w:rsidRPr="0095388B">
              <w:t>utes</w:t>
            </w:r>
          </w:p>
        </w:tc>
      </w:tr>
    </w:tbl>
    <w:p w14:paraId="3FF3AAFC" w14:textId="77777777" w:rsidR="00A674E9" w:rsidRDefault="00A674E9" w:rsidP="00A674E9">
      <w:pPr>
        <w:pStyle w:val="Heading2"/>
      </w:pPr>
    </w:p>
    <w:p w14:paraId="79B86D5B" w14:textId="79C9A258" w:rsidR="00516B52" w:rsidRPr="00D72D86" w:rsidRDefault="00516B52" w:rsidP="00516B52">
      <w:pPr>
        <w:pStyle w:val="ListParagraph"/>
        <w:numPr>
          <w:ilvl w:val="0"/>
          <w:numId w:val="20"/>
        </w:numPr>
        <w:rPr>
          <w:b/>
        </w:rPr>
      </w:pPr>
      <w:r w:rsidRPr="00D72D86">
        <w:rPr>
          <w:b/>
        </w:rPr>
        <w:t>Create a console base application using node &amp; Mongo Db where we can do following operation .</w:t>
      </w:r>
    </w:p>
    <w:p w14:paraId="01F36D2D" w14:textId="4F84EAD8" w:rsidR="00A674E9" w:rsidRDefault="00516B52" w:rsidP="00516B52">
      <w:pPr>
        <w:pStyle w:val="ListParagraph"/>
        <w:numPr>
          <w:ilvl w:val="0"/>
          <w:numId w:val="21"/>
        </w:numPr>
      </w:pPr>
      <w:r>
        <w:t>Insert the static Data such as product ID, product name, product cost &amp; product description  in Mongo Db  using node</w:t>
      </w:r>
    </w:p>
    <w:p w14:paraId="17D85C41" w14:textId="4AD9F70C" w:rsidR="00516B52" w:rsidRDefault="00516B52" w:rsidP="00516B52">
      <w:pPr>
        <w:pStyle w:val="ListParagraph"/>
        <w:numPr>
          <w:ilvl w:val="0"/>
          <w:numId w:val="21"/>
        </w:numPr>
      </w:pPr>
      <w:r>
        <w:t>Get All Data</w:t>
      </w:r>
    </w:p>
    <w:p w14:paraId="3932360A" w14:textId="51941422" w:rsidR="00516B52" w:rsidRDefault="00516B52" w:rsidP="00516B52">
      <w:pPr>
        <w:pStyle w:val="ListParagraph"/>
        <w:numPr>
          <w:ilvl w:val="0"/>
          <w:numId w:val="21"/>
        </w:numPr>
      </w:pPr>
      <w:r>
        <w:t>Get Date based on product id</w:t>
      </w:r>
    </w:p>
    <w:p w14:paraId="564FE1BE" w14:textId="68872127" w:rsidR="00516B52" w:rsidRDefault="00516B52" w:rsidP="00516B52">
      <w:pPr>
        <w:pStyle w:val="ListParagraph"/>
        <w:numPr>
          <w:ilvl w:val="0"/>
          <w:numId w:val="21"/>
        </w:numPr>
      </w:pPr>
      <w:r>
        <w:t>Delete Data based on product id</w:t>
      </w:r>
    </w:p>
    <w:p w14:paraId="77F51394" w14:textId="1C3E98B7" w:rsidR="002101F9" w:rsidRDefault="00516B52" w:rsidP="00516B52">
      <w:pPr>
        <w:pStyle w:val="ListParagraph"/>
        <w:numPr>
          <w:ilvl w:val="0"/>
          <w:numId w:val="21"/>
        </w:numPr>
      </w:pPr>
      <w:r>
        <w:t>Update data based on product id</w:t>
      </w:r>
      <w:bookmarkStart w:id="26" w:name="_Toc448909942"/>
    </w:p>
    <w:p w14:paraId="21D38D8F" w14:textId="77777777" w:rsidR="00516B52" w:rsidRDefault="00516B52" w:rsidP="00516B52"/>
    <w:p w14:paraId="0563F884" w14:textId="77777777" w:rsidR="00516B52" w:rsidRDefault="00516B52" w:rsidP="00516B52"/>
    <w:p w14:paraId="67419659" w14:textId="77777777" w:rsidR="00516B52" w:rsidRDefault="00516B52" w:rsidP="00516B52"/>
    <w:p w14:paraId="5A31CF96" w14:textId="77777777" w:rsidR="00516B52" w:rsidRDefault="00516B52" w:rsidP="00516B52"/>
    <w:p w14:paraId="43F5A5FA" w14:textId="77777777" w:rsidR="00516B52" w:rsidRDefault="00516B52" w:rsidP="00516B52"/>
    <w:p w14:paraId="41ED44A8" w14:textId="77777777" w:rsidR="00516B52" w:rsidRDefault="00516B52" w:rsidP="00516B52"/>
    <w:p w14:paraId="466FBCE5" w14:textId="77777777" w:rsidR="00516B52" w:rsidRDefault="00516B52" w:rsidP="00516B52"/>
    <w:p w14:paraId="47AE6B31" w14:textId="77777777" w:rsidR="00516B52" w:rsidRDefault="00516B52" w:rsidP="00516B52"/>
    <w:p w14:paraId="09531404" w14:textId="77777777" w:rsidR="00516B52" w:rsidRDefault="00516B52" w:rsidP="00516B52"/>
    <w:p w14:paraId="53338F6E" w14:textId="77777777" w:rsidR="00516B52" w:rsidRDefault="00516B52" w:rsidP="00516B52"/>
    <w:p w14:paraId="7C124EB7" w14:textId="77777777" w:rsidR="00516B52" w:rsidRDefault="00516B52" w:rsidP="00516B52"/>
    <w:p w14:paraId="6562C7ED" w14:textId="77777777" w:rsidR="00516B52" w:rsidRDefault="00516B52" w:rsidP="00516B52"/>
    <w:p w14:paraId="199CBC45" w14:textId="77777777" w:rsidR="00516B52" w:rsidRDefault="00516B52" w:rsidP="00516B52"/>
    <w:p w14:paraId="2CEF6F7F" w14:textId="77777777" w:rsidR="00516B52" w:rsidRDefault="00516B52" w:rsidP="00516B52"/>
    <w:p w14:paraId="78951919" w14:textId="77777777" w:rsidR="00516B52" w:rsidRDefault="00516B52" w:rsidP="00516B52"/>
    <w:p w14:paraId="0AF0DC9B" w14:textId="77777777" w:rsidR="00516B52" w:rsidRDefault="00516B52" w:rsidP="00516B52"/>
    <w:p w14:paraId="554BD7FC" w14:textId="77777777" w:rsidR="00516B52" w:rsidRDefault="00516B52" w:rsidP="00516B52"/>
    <w:p w14:paraId="59A9C8CB" w14:textId="77777777" w:rsidR="00516B52" w:rsidRDefault="00516B52" w:rsidP="00516B52"/>
    <w:p w14:paraId="61890350" w14:textId="77777777" w:rsidR="00516B52" w:rsidRDefault="00516B52" w:rsidP="00516B52"/>
    <w:p w14:paraId="6050FFA8" w14:textId="77777777" w:rsidR="00516B52" w:rsidRDefault="00516B52" w:rsidP="00516B52"/>
    <w:p w14:paraId="1E6CC9F1" w14:textId="77777777" w:rsidR="00516B52" w:rsidRDefault="00516B52" w:rsidP="00516B52"/>
    <w:p w14:paraId="4E8BEA55" w14:textId="77777777" w:rsidR="00516B52" w:rsidRDefault="00516B52" w:rsidP="00516B52"/>
    <w:p w14:paraId="68A9992A" w14:textId="77777777" w:rsidR="00516B52" w:rsidRDefault="00516B52" w:rsidP="00516B52"/>
    <w:p w14:paraId="4D65DBBD" w14:textId="77777777" w:rsidR="00516B52" w:rsidRDefault="00516B52" w:rsidP="00516B52"/>
    <w:p w14:paraId="57ABC8AF" w14:textId="77777777" w:rsidR="00516B52" w:rsidRDefault="00516B52" w:rsidP="00516B52"/>
    <w:p w14:paraId="0FFD1DAA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7C67B0D6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30F7F6C8" w14:textId="77777777" w:rsidR="002101F9" w:rsidRDefault="002101F9" w:rsidP="00DE7A38">
      <w:pPr>
        <w:pStyle w:val="MainTitle-Numbered"/>
        <w:numPr>
          <w:ilvl w:val="0"/>
          <w:numId w:val="0"/>
        </w:numPr>
      </w:pPr>
    </w:p>
    <w:p w14:paraId="33C32602" w14:textId="77777777" w:rsidR="002E18B6" w:rsidRDefault="002E18B6" w:rsidP="00DE7A38">
      <w:pPr>
        <w:pStyle w:val="MainTitle-Numbered"/>
        <w:numPr>
          <w:ilvl w:val="0"/>
          <w:numId w:val="0"/>
        </w:numPr>
      </w:pPr>
    </w:p>
    <w:p w14:paraId="6095DBEA" w14:textId="6554E652" w:rsidR="00DE7A38" w:rsidRDefault="002B4C1D" w:rsidP="00DE7A38">
      <w:pPr>
        <w:pStyle w:val="MainTitle-Numbered"/>
        <w:numPr>
          <w:ilvl w:val="0"/>
          <w:numId w:val="0"/>
        </w:numPr>
      </w:pPr>
      <w:bookmarkStart w:id="27" w:name="_Toc514260353"/>
      <w:r>
        <w:t>Lab 3</w:t>
      </w:r>
      <w:r w:rsidR="004E7DDA">
        <w:t xml:space="preserve"> </w:t>
      </w:r>
      <w:r>
        <w:t xml:space="preserve"> </w:t>
      </w:r>
      <w:r w:rsidRPr="002B4C1D">
        <w:t>Express Js with Mongo Db Node</w:t>
      </w:r>
      <w:bookmarkEnd w:id="27"/>
    </w:p>
    <w:tbl>
      <w:tblPr>
        <w:tblW w:w="8298" w:type="dxa"/>
        <w:tblInd w:w="55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952"/>
        <w:gridCol w:w="7346"/>
      </w:tblGrid>
      <w:tr w:rsidR="00DE7A38" w:rsidRPr="0095388B" w14:paraId="029C37BA" w14:textId="77777777" w:rsidTr="00313004">
        <w:tc>
          <w:tcPr>
            <w:tcW w:w="952" w:type="dxa"/>
            <w:shd w:val="clear" w:color="auto" w:fill="CCCCCC"/>
            <w:vAlign w:val="center"/>
          </w:tcPr>
          <w:p w14:paraId="70227AE5" w14:textId="77777777"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5D189B1" w14:textId="77777777" w:rsidR="00DE7A38" w:rsidRPr="005E3918" w:rsidRDefault="002E18B6" w:rsidP="00C45D3C">
            <w:pPr>
              <w:pStyle w:val="Para-Heading2Bulleted"/>
              <w:numPr>
                <w:ilvl w:val="0"/>
                <w:numId w:val="8"/>
              </w:num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Working on JSON</w:t>
            </w:r>
          </w:p>
        </w:tc>
      </w:tr>
      <w:tr w:rsidR="00DE7A38" w:rsidRPr="0095388B" w14:paraId="4D1E487C" w14:textId="77777777" w:rsidTr="00313004">
        <w:tc>
          <w:tcPr>
            <w:tcW w:w="952" w:type="dxa"/>
            <w:shd w:val="clear" w:color="auto" w:fill="CCCCCC"/>
            <w:vAlign w:val="center"/>
          </w:tcPr>
          <w:p w14:paraId="3E1287C1" w14:textId="77777777" w:rsidR="00DE7A38" w:rsidRPr="00337986" w:rsidRDefault="00DE7A38" w:rsidP="00313004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67EEBEE5" w14:textId="6B4AC8BD" w:rsidR="00DE7A38" w:rsidRPr="0095388B" w:rsidRDefault="00BC7D60" w:rsidP="00516B52">
            <w:pPr>
              <w:pStyle w:val="ListParagraph"/>
              <w:numPr>
                <w:ilvl w:val="0"/>
                <w:numId w:val="22"/>
              </w:numPr>
            </w:pPr>
            <w:r>
              <w:t>M</w:t>
            </w:r>
            <w:r w:rsidR="00DE7A38" w:rsidRPr="0095388B">
              <w:t>inutes</w:t>
            </w:r>
          </w:p>
        </w:tc>
      </w:tr>
    </w:tbl>
    <w:p w14:paraId="1DCF891A" w14:textId="77777777" w:rsidR="00DE7A38" w:rsidRPr="00D72D86" w:rsidRDefault="00DE7A38" w:rsidP="00D72D86">
      <w:pPr>
        <w:pStyle w:val="Heading2"/>
        <w:rPr>
          <w:b/>
        </w:rPr>
      </w:pPr>
    </w:p>
    <w:p w14:paraId="3C1F0A4A" w14:textId="4F88A114" w:rsidR="00516B52" w:rsidRPr="00D72D86" w:rsidRDefault="00516B52" w:rsidP="00D72D86">
      <w:pPr>
        <w:ind w:left="360"/>
        <w:rPr>
          <w:b/>
        </w:rPr>
      </w:pPr>
      <w:r w:rsidRPr="00D72D86">
        <w:rPr>
          <w:b/>
        </w:rPr>
        <w:t>3.1 Consider Below JSON File:</w:t>
      </w:r>
    </w:p>
    <w:p w14:paraId="0DDA8520" w14:textId="77777777" w:rsidR="00516B52" w:rsidRDefault="00516B52" w:rsidP="00D72D86">
      <w:pPr>
        <w:ind w:left="360"/>
        <w:jc w:val="both"/>
      </w:pPr>
    </w:p>
    <w:p w14:paraId="1331DC51" w14:textId="77777777" w:rsidR="00516B52" w:rsidRDefault="00516B52" w:rsidP="00516B52">
      <w:pPr>
        <w:ind w:left="360"/>
      </w:pPr>
      <w:r>
        <w:t>var employees = {</w:t>
      </w:r>
    </w:p>
    <w:p w14:paraId="7ADDD209" w14:textId="77777777" w:rsidR="00516B52" w:rsidRDefault="00516B52" w:rsidP="00516B52">
      <w:pPr>
        <w:ind w:left="360"/>
      </w:pPr>
      <w:r>
        <w:t xml:space="preserve">  employee: [</w:t>
      </w:r>
    </w:p>
    <w:p w14:paraId="2ACF8F78" w14:textId="77777777" w:rsidR="00516B52" w:rsidRDefault="00516B52" w:rsidP="00516B52">
      <w:pPr>
        <w:ind w:left="360"/>
      </w:pPr>
      <w:r>
        <w:t xml:space="preserve">    {</w:t>
      </w:r>
    </w:p>
    <w:p w14:paraId="77BFAD28" w14:textId="77777777" w:rsidR="00516B52" w:rsidRDefault="00516B52" w:rsidP="00516B52">
      <w:pPr>
        <w:ind w:left="360"/>
      </w:pPr>
      <w:r>
        <w:t xml:space="preserve">      "empId": 1001,</w:t>
      </w:r>
    </w:p>
    <w:p w14:paraId="0F62CB13" w14:textId="77777777" w:rsidR="00516B52" w:rsidRDefault="00516B52" w:rsidP="00516B52">
      <w:pPr>
        <w:ind w:left="360"/>
      </w:pPr>
      <w:r>
        <w:t xml:space="preserve">      "empName": "Jack",</w:t>
      </w:r>
    </w:p>
    <w:p w14:paraId="5C154EF9" w14:textId="77777777" w:rsidR="00516B52" w:rsidRDefault="00516B52" w:rsidP="00516B52">
      <w:pPr>
        <w:ind w:left="360"/>
      </w:pPr>
      <w:r>
        <w:t xml:space="preserve">      "empSalary": 40000,</w:t>
      </w:r>
    </w:p>
    <w:p w14:paraId="388393B4" w14:textId="77777777" w:rsidR="00516B52" w:rsidRDefault="00516B52" w:rsidP="00516B52">
      <w:pPr>
        <w:ind w:left="360"/>
      </w:pPr>
      <w:r>
        <w:t xml:space="preserve">      "empAddress": {</w:t>
      </w:r>
    </w:p>
    <w:p w14:paraId="2AC633CA" w14:textId="77777777" w:rsidR="00516B52" w:rsidRDefault="00516B52" w:rsidP="00516B52">
      <w:pPr>
        <w:ind w:left="360"/>
      </w:pPr>
      <w:r>
        <w:t xml:space="preserve">        "city": "Pune",</w:t>
      </w:r>
    </w:p>
    <w:p w14:paraId="10BD863B" w14:textId="77777777" w:rsidR="00516B52" w:rsidRDefault="00516B52" w:rsidP="00516B52">
      <w:pPr>
        <w:ind w:left="360"/>
      </w:pPr>
      <w:r>
        <w:t xml:space="preserve">        "state": "Maharashtra"</w:t>
      </w:r>
    </w:p>
    <w:p w14:paraId="51D3419A" w14:textId="77777777" w:rsidR="00516B52" w:rsidRDefault="00516B52" w:rsidP="00516B52">
      <w:pPr>
        <w:ind w:left="360"/>
      </w:pPr>
      <w:r>
        <w:t xml:space="preserve">      }</w:t>
      </w:r>
    </w:p>
    <w:p w14:paraId="30888551" w14:textId="77777777" w:rsidR="00516B52" w:rsidRDefault="00516B52" w:rsidP="00516B52">
      <w:pPr>
        <w:ind w:left="360"/>
      </w:pPr>
      <w:r>
        <w:t xml:space="preserve">    },</w:t>
      </w:r>
    </w:p>
    <w:p w14:paraId="006F3C23" w14:textId="77777777" w:rsidR="00516B52" w:rsidRDefault="00516B52" w:rsidP="00516B52">
      <w:pPr>
        <w:ind w:left="360"/>
      </w:pPr>
      <w:r>
        <w:t xml:space="preserve">    {</w:t>
      </w:r>
    </w:p>
    <w:p w14:paraId="4662B7AC" w14:textId="77777777" w:rsidR="00516B52" w:rsidRDefault="00516B52" w:rsidP="00516B52">
      <w:pPr>
        <w:ind w:left="360"/>
      </w:pPr>
      <w:r>
        <w:t xml:space="preserve">      "empId": 1002,</w:t>
      </w:r>
    </w:p>
    <w:p w14:paraId="542D1AB9" w14:textId="77777777" w:rsidR="00516B52" w:rsidRDefault="00516B52" w:rsidP="00516B52">
      <w:pPr>
        <w:ind w:left="360"/>
      </w:pPr>
      <w:r>
        <w:t xml:space="preserve">      "empName": "Jill",</w:t>
      </w:r>
    </w:p>
    <w:p w14:paraId="61671D52" w14:textId="77777777" w:rsidR="00516B52" w:rsidRDefault="00516B52" w:rsidP="00516B52">
      <w:pPr>
        <w:ind w:left="360"/>
      </w:pPr>
      <w:r>
        <w:t xml:space="preserve">      "empSalary": 42000,</w:t>
      </w:r>
    </w:p>
    <w:p w14:paraId="4BDCC521" w14:textId="77777777" w:rsidR="00516B52" w:rsidRDefault="00516B52" w:rsidP="00516B52">
      <w:pPr>
        <w:ind w:left="360"/>
      </w:pPr>
      <w:r>
        <w:t xml:space="preserve">      "empAddress": {</w:t>
      </w:r>
    </w:p>
    <w:p w14:paraId="6F8363DE" w14:textId="77777777" w:rsidR="00516B52" w:rsidRDefault="00516B52" w:rsidP="00516B52">
      <w:pPr>
        <w:ind w:left="360"/>
      </w:pPr>
      <w:r>
        <w:t xml:space="preserve">        "city": "Nashik",</w:t>
      </w:r>
    </w:p>
    <w:p w14:paraId="1E9B3688" w14:textId="77777777" w:rsidR="00516B52" w:rsidRDefault="00516B52" w:rsidP="00516B52">
      <w:pPr>
        <w:ind w:left="360"/>
      </w:pPr>
      <w:r>
        <w:t xml:space="preserve">        "state": "Maharashtra"</w:t>
      </w:r>
    </w:p>
    <w:p w14:paraId="4387D50D" w14:textId="77777777" w:rsidR="00516B52" w:rsidRDefault="00516B52" w:rsidP="00516B52">
      <w:pPr>
        <w:ind w:left="360"/>
      </w:pPr>
      <w:r>
        <w:t xml:space="preserve">      }</w:t>
      </w:r>
    </w:p>
    <w:p w14:paraId="4D051ECD" w14:textId="77777777" w:rsidR="00516B52" w:rsidRDefault="00516B52" w:rsidP="00516B52">
      <w:pPr>
        <w:ind w:left="360"/>
      </w:pPr>
      <w:r>
        <w:t xml:space="preserve">    },</w:t>
      </w:r>
    </w:p>
    <w:p w14:paraId="587B7876" w14:textId="77777777" w:rsidR="00516B52" w:rsidRDefault="00516B52" w:rsidP="00516B52">
      <w:pPr>
        <w:ind w:left="360"/>
      </w:pPr>
      <w:r>
        <w:t xml:space="preserve">    {</w:t>
      </w:r>
    </w:p>
    <w:p w14:paraId="13C9267B" w14:textId="77777777" w:rsidR="00516B52" w:rsidRDefault="00516B52" w:rsidP="00516B52">
      <w:pPr>
        <w:ind w:left="360"/>
      </w:pPr>
      <w:r>
        <w:t xml:space="preserve">      "empId": 1003,</w:t>
      </w:r>
    </w:p>
    <w:p w14:paraId="26D5E778" w14:textId="77777777" w:rsidR="00516B52" w:rsidRDefault="00516B52" w:rsidP="00516B52">
      <w:pPr>
        <w:ind w:left="360"/>
      </w:pPr>
      <w:r>
        <w:t xml:space="preserve">      "empName": "Sebastian",</w:t>
      </w:r>
    </w:p>
    <w:p w14:paraId="771DB591" w14:textId="77777777" w:rsidR="00516B52" w:rsidRDefault="00516B52" w:rsidP="00516B52">
      <w:pPr>
        <w:ind w:left="360"/>
      </w:pPr>
      <w:r>
        <w:t xml:space="preserve">      "empSalary": 14000,</w:t>
      </w:r>
    </w:p>
    <w:p w14:paraId="49CB66BF" w14:textId="77777777" w:rsidR="00516B52" w:rsidRDefault="00516B52" w:rsidP="00516B52">
      <w:pPr>
        <w:ind w:left="360"/>
      </w:pPr>
      <w:r>
        <w:t xml:space="preserve">      "empAddress": {</w:t>
      </w:r>
    </w:p>
    <w:p w14:paraId="1B319CF5" w14:textId="77777777" w:rsidR="00516B52" w:rsidRDefault="00516B52" w:rsidP="00516B52">
      <w:pPr>
        <w:ind w:left="360"/>
      </w:pPr>
      <w:r>
        <w:t xml:space="preserve">        "city": "Agra",</w:t>
      </w:r>
    </w:p>
    <w:p w14:paraId="595F283D" w14:textId="77777777" w:rsidR="00516B52" w:rsidRDefault="00516B52" w:rsidP="00516B52">
      <w:pPr>
        <w:ind w:left="360"/>
      </w:pPr>
      <w:r>
        <w:t xml:space="preserve">        "state": "Uttar Pradesh"</w:t>
      </w:r>
    </w:p>
    <w:p w14:paraId="32977FB5" w14:textId="77777777" w:rsidR="00516B52" w:rsidRDefault="00516B52" w:rsidP="00516B52">
      <w:pPr>
        <w:ind w:left="360"/>
      </w:pPr>
      <w:r>
        <w:t xml:space="preserve">      }</w:t>
      </w:r>
    </w:p>
    <w:p w14:paraId="790B0A88" w14:textId="77777777" w:rsidR="00516B52" w:rsidRDefault="00516B52" w:rsidP="00516B52">
      <w:pPr>
        <w:ind w:left="360"/>
      </w:pPr>
      <w:r>
        <w:t xml:space="preserve">    },</w:t>
      </w:r>
    </w:p>
    <w:p w14:paraId="37A0040F" w14:textId="77777777" w:rsidR="00516B52" w:rsidRDefault="00516B52" w:rsidP="00516B52">
      <w:pPr>
        <w:ind w:left="360"/>
      </w:pPr>
      <w:r>
        <w:t xml:space="preserve">    {</w:t>
      </w:r>
    </w:p>
    <w:p w14:paraId="10C888A5" w14:textId="77777777" w:rsidR="00516B52" w:rsidRDefault="00516B52" w:rsidP="00516B52">
      <w:pPr>
        <w:ind w:left="360"/>
      </w:pPr>
      <w:r>
        <w:t xml:space="preserve">      "empId": 1004,</w:t>
      </w:r>
    </w:p>
    <w:p w14:paraId="782EE992" w14:textId="77777777" w:rsidR="00516B52" w:rsidRDefault="00516B52" w:rsidP="00516B52">
      <w:pPr>
        <w:ind w:left="360"/>
      </w:pPr>
      <w:r>
        <w:t xml:space="preserve">      "empName": "Jessica",</w:t>
      </w:r>
    </w:p>
    <w:p w14:paraId="3AC378C1" w14:textId="77777777" w:rsidR="00516B52" w:rsidRDefault="00516B52" w:rsidP="00516B52">
      <w:pPr>
        <w:ind w:left="360"/>
      </w:pPr>
      <w:r>
        <w:t xml:space="preserve">      "empSalary": 30000,</w:t>
      </w:r>
    </w:p>
    <w:p w14:paraId="77FC618C" w14:textId="77777777" w:rsidR="00516B52" w:rsidRDefault="00516B52" w:rsidP="00516B52">
      <w:pPr>
        <w:ind w:left="360"/>
      </w:pPr>
      <w:r>
        <w:t xml:space="preserve">      "empAddress": {</w:t>
      </w:r>
    </w:p>
    <w:p w14:paraId="2837251B" w14:textId="77777777" w:rsidR="00516B52" w:rsidRDefault="00516B52" w:rsidP="00516B52">
      <w:pPr>
        <w:ind w:left="360"/>
      </w:pPr>
      <w:r>
        <w:t xml:space="preserve">        "city": "Lucknow",</w:t>
      </w:r>
    </w:p>
    <w:p w14:paraId="6697505A" w14:textId="77777777" w:rsidR="00516B52" w:rsidRDefault="00516B52" w:rsidP="00516B52">
      <w:pPr>
        <w:ind w:left="360"/>
      </w:pPr>
      <w:r>
        <w:t xml:space="preserve">        "state": "Uttar Pradesh"</w:t>
      </w:r>
    </w:p>
    <w:p w14:paraId="55F27AD7" w14:textId="77777777" w:rsidR="00516B52" w:rsidRDefault="00516B52" w:rsidP="00516B52">
      <w:pPr>
        <w:ind w:left="360"/>
      </w:pPr>
      <w:r>
        <w:t xml:space="preserve">      }</w:t>
      </w:r>
    </w:p>
    <w:p w14:paraId="525F6465" w14:textId="77777777" w:rsidR="00516B52" w:rsidRDefault="00516B52" w:rsidP="00516B52">
      <w:pPr>
        <w:ind w:left="360"/>
      </w:pPr>
      <w:r>
        <w:t xml:space="preserve">    },</w:t>
      </w:r>
    </w:p>
    <w:p w14:paraId="309B4BD0" w14:textId="77777777" w:rsidR="00516B52" w:rsidRDefault="00516B52" w:rsidP="00516B52">
      <w:pPr>
        <w:ind w:left="360"/>
      </w:pPr>
      <w:r>
        <w:t xml:space="preserve">    {</w:t>
      </w:r>
    </w:p>
    <w:p w14:paraId="50B82B3A" w14:textId="77777777" w:rsidR="00516B52" w:rsidRDefault="00516B52" w:rsidP="00516B52">
      <w:pPr>
        <w:ind w:left="360"/>
      </w:pPr>
      <w:r>
        <w:t xml:space="preserve">      "empId": 1005,</w:t>
      </w:r>
    </w:p>
    <w:p w14:paraId="445F208B" w14:textId="77777777" w:rsidR="00516B52" w:rsidRDefault="00516B52" w:rsidP="00516B52">
      <w:pPr>
        <w:ind w:left="360"/>
      </w:pPr>
      <w:r>
        <w:t xml:space="preserve">      "empName": "Terena",</w:t>
      </w:r>
    </w:p>
    <w:p w14:paraId="1070517C" w14:textId="77777777" w:rsidR="00516B52" w:rsidRDefault="00516B52" w:rsidP="00516B52">
      <w:pPr>
        <w:ind w:left="360"/>
      </w:pPr>
      <w:r>
        <w:t xml:space="preserve">      "empSalary": 45000,</w:t>
      </w:r>
    </w:p>
    <w:p w14:paraId="3FF2C57C" w14:textId="77777777" w:rsidR="00516B52" w:rsidRDefault="00516B52" w:rsidP="00516B52">
      <w:pPr>
        <w:ind w:left="360"/>
      </w:pPr>
      <w:r>
        <w:lastRenderedPageBreak/>
        <w:t xml:space="preserve">      "empAddress": {</w:t>
      </w:r>
    </w:p>
    <w:p w14:paraId="5F8EEBCE" w14:textId="77777777" w:rsidR="00516B52" w:rsidRDefault="00516B52" w:rsidP="00516B52">
      <w:pPr>
        <w:ind w:left="360"/>
      </w:pPr>
      <w:r>
        <w:t xml:space="preserve">        "city": "San Diego",</w:t>
      </w:r>
    </w:p>
    <w:p w14:paraId="08F91BCD" w14:textId="77777777" w:rsidR="00516B52" w:rsidRDefault="00516B52" w:rsidP="00516B52">
      <w:pPr>
        <w:ind w:left="360"/>
      </w:pPr>
      <w:r>
        <w:t xml:space="preserve">        "state": "California"</w:t>
      </w:r>
    </w:p>
    <w:p w14:paraId="57AC3268" w14:textId="77777777" w:rsidR="00516B52" w:rsidRDefault="00516B52" w:rsidP="00516B52">
      <w:pPr>
        <w:ind w:left="360"/>
      </w:pPr>
      <w:r>
        <w:t xml:space="preserve">      }</w:t>
      </w:r>
    </w:p>
    <w:p w14:paraId="04169CB2" w14:textId="77777777" w:rsidR="00516B52" w:rsidRDefault="00516B52" w:rsidP="00516B52">
      <w:pPr>
        <w:ind w:left="360"/>
      </w:pPr>
      <w:r>
        <w:t xml:space="preserve">    },</w:t>
      </w:r>
    </w:p>
    <w:p w14:paraId="72861521" w14:textId="77777777" w:rsidR="00516B52" w:rsidRDefault="00516B52" w:rsidP="00516B52">
      <w:pPr>
        <w:ind w:left="360"/>
      </w:pPr>
      <w:r>
        <w:t xml:space="preserve">   {</w:t>
      </w:r>
    </w:p>
    <w:p w14:paraId="1CE5833C" w14:textId="77777777" w:rsidR="00516B52" w:rsidRDefault="00516B52" w:rsidP="00516B52">
      <w:pPr>
        <w:ind w:left="360"/>
      </w:pPr>
      <w:r>
        <w:t xml:space="preserve">      "empId": 1006,</w:t>
      </w:r>
    </w:p>
    <w:p w14:paraId="2BE84C2C" w14:textId="77777777" w:rsidR="00516B52" w:rsidRDefault="00516B52" w:rsidP="00516B52">
      <w:pPr>
        <w:ind w:left="360"/>
      </w:pPr>
      <w:r>
        <w:t xml:space="preserve">      "empName": "Aadel",</w:t>
      </w:r>
    </w:p>
    <w:p w14:paraId="09BEF061" w14:textId="77777777" w:rsidR="00516B52" w:rsidRDefault="00516B52" w:rsidP="00516B52">
      <w:pPr>
        <w:ind w:left="360"/>
      </w:pPr>
      <w:r>
        <w:t xml:space="preserve">      "empSalary": 50000,</w:t>
      </w:r>
    </w:p>
    <w:p w14:paraId="7D187C25" w14:textId="77777777" w:rsidR="00516B52" w:rsidRDefault="00516B52" w:rsidP="00516B52">
      <w:pPr>
        <w:ind w:left="360"/>
      </w:pPr>
      <w:r>
        <w:t xml:space="preserve">      "empAddress": {</w:t>
      </w:r>
    </w:p>
    <w:p w14:paraId="2F5F9F83" w14:textId="77777777" w:rsidR="00516B52" w:rsidRDefault="00516B52" w:rsidP="00516B52">
      <w:pPr>
        <w:ind w:left="360"/>
      </w:pPr>
      <w:r>
        <w:t xml:space="preserve">        "city": "San Jose",</w:t>
      </w:r>
    </w:p>
    <w:p w14:paraId="0277390A" w14:textId="77777777" w:rsidR="00516B52" w:rsidRDefault="00516B52" w:rsidP="00516B52">
      <w:pPr>
        <w:ind w:left="360"/>
      </w:pPr>
      <w:r>
        <w:t xml:space="preserve">        "state": "California"</w:t>
      </w:r>
    </w:p>
    <w:p w14:paraId="32D3DCF2" w14:textId="77777777" w:rsidR="00516B52" w:rsidRDefault="00516B52" w:rsidP="00516B52">
      <w:pPr>
        <w:ind w:left="360"/>
      </w:pPr>
      <w:r>
        <w:t xml:space="preserve">      }</w:t>
      </w:r>
    </w:p>
    <w:p w14:paraId="04CFFF1F" w14:textId="77777777" w:rsidR="00516B52" w:rsidRDefault="00516B52" w:rsidP="00516B52">
      <w:pPr>
        <w:ind w:left="360"/>
      </w:pPr>
      <w:r>
        <w:t xml:space="preserve">    },</w:t>
      </w:r>
    </w:p>
    <w:p w14:paraId="3A7AEC27" w14:textId="77777777" w:rsidR="00516B52" w:rsidRDefault="00516B52" w:rsidP="00516B52">
      <w:pPr>
        <w:ind w:left="360"/>
      </w:pPr>
      <w:r>
        <w:t xml:space="preserve">  ]</w:t>
      </w:r>
    </w:p>
    <w:p w14:paraId="18C26E3C" w14:textId="77777777" w:rsidR="00516B52" w:rsidRDefault="00516B52" w:rsidP="00516B52">
      <w:pPr>
        <w:ind w:left="360"/>
      </w:pPr>
      <w:r>
        <w:t>}</w:t>
      </w:r>
    </w:p>
    <w:p w14:paraId="760BB402" w14:textId="77777777" w:rsidR="00516B52" w:rsidRDefault="00516B52" w:rsidP="00516B52">
      <w:pPr>
        <w:ind w:left="360"/>
      </w:pPr>
    </w:p>
    <w:p w14:paraId="3A05A41E" w14:textId="77777777" w:rsidR="00516B52" w:rsidRDefault="00516B52" w:rsidP="00516B52">
      <w:pPr>
        <w:ind w:left="360"/>
      </w:pPr>
      <w:r>
        <w:t>Using Express TODO below retrievals</w:t>
      </w:r>
    </w:p>
    <w:p w14:paraId="0575E240" w14:textId="77777777" w:rsidR="00516B52" w:rsidRDefault="00516B52" w:rsidP="00516B52">
      <w:pPr>
        <w:ind w:left="360"/>
      </w:pPr>
    </w:p>
    <w:p w14:paraId="16757271" w14:textId="77777777" w:rsidR="00516B52" w:rsidRDefault="00516B52" w:rsidP="00516B52">
      <w:pPr>
        <w:ind w:left="360"/>
      </w:pPr>
      <w:r>
        <w:t>1. Displaying ALL employees</w:t>
      </w:r>
    </w:p>
    <w:p w14:paraId="32B40D94" w14:textId="77777777" w:rsidR="00516B52" w:rsidRDefault="00516B52" w:rsidP="00516B52">
      <w:pPr>
        <w:ind w:left="360"/>
      </w:pPr>
      <w:r>
        <w:t>2. Displaying employees belonging to a specific state</w:t>
      </w:r>
    </w:p>
    <w:p w14:paraId="4079A6E8" w14:textId="77777777" w:rsidR="00516B52" w:rsidRDefault="00516B52" w:rsidP="00516B52">
      <w:pPr>
        <w:ind w:left="360"/>
      </w:pPr>
      <w:r>
        <w:t xml:space="preserve">3. Updating city of employee </w:t>
      </w:r>
    </w:p>
    <w:p w14:paraId="34C3512D" w14:textId="1604D858" w:rsidR="007E6D86" w:rsidRDefault="00516B52" w:rsidP="00516B52">
      <w:pPr>
        <w:ind w:left="360"/>
      </w:pPr>
      <w:r>
        <w:t>4. Adding a new employee.</w:t>
      </w:r>
    </w:p>
    <w:p w14:paraId="3312CC71" w14:textId="77777777" w:rsidR="00D72D86" w:rsidRDefault="00D72D86" w:rsidP="00516B52">
      <w:pPr>
        <w:ind w:left="360"/>
      </w:pPr>
    </w:p>
    <w:p w14:paraId="7339DED1" w14:textId="29C2DC3F" w:rsidR="00D72D86" w:rsidRPr="00D72D86" w:rsidRDefault="00D72D86" w:rsidP="00D72D86">
      <w:pPr>
        <w:rPr>
          <w:b/>
        </w:rPr>
      </w:pPr>
      <w:r w:rsidRPr="00D72D86">
        <w:rPr>
          <w:b/>
        </w:rPr>
        <w:t xml:space="preserve">3.2 Extend assignment 3.2 add all data in Mongo Db &amp; do the following operation  </w:t>
      </w:r>
    </w:p>
    <w:p w14:paraId="1955B99C" w14:textId="77777777" w:rsidR="00D72D86" w:rsidRDefault="00D72D86" w:rsidP="00516B52">
      <w:pPr>
        <w:ind w:left="360"/>
      </w:pPr>
    </w:p>
    <w:p w14:paraId="1A6C20A7" w14:textId="6E143C2F" w:rsidR="00D72D86" w:rsidRDefault="00D72D86" w:rsidP="00D72D86">
      <w:pPr>
        <w:ind w:left="360"/>
      </w:pPr>
      <w:r>
        <w:t>1. Displaying ALL employees</w:t>
      </w:r>
    </w:p>
    <w:p w14:paraId="412D5666" w14:textId="77777777" w:rsidR="00D72D86" w:rsidRDefault="00D72D86" w:rsidP="00D72D86">
      <w:pPr>
        <w:ind w:left="360"/>
      </w:pPr>
      <w:r>
        <w:t>2. Displaying employees belonging to a specific state</w:t>
      </w:r>
    </w:p>
    <w:p w14:paraId="03585595" w14:textId="77777777" w:rsidR="00D72D86" w:rsidRDefault="00D72D86" w:rsidP="00D72D86">
      <w:pPr>
        <w:ind w:left="360"/>
      </w:pPr>
      <w:r>
        <w:t xml:space="preserve">3. Updating city of employee </w:t>
      </w:r>
    </w:p>
    <w:p w14:paraId="6ED7F664" w14:textId="77777777" w:rsidR="00D72D86" w:rsidRDefault="00D72D86" w:rsidP="00D72D86">
      <w:pPr>
        <w:ind w:left="360"/>
      </w:pPr>
      <w:r>
        <w:t>4. Adding a new employee.</w:t>
      </w:r>
    </w:p>
    <w:p w14:paraId="440E0663" w14:textId="77777777" w:rsidR="003A690C" w:rsidRDefault="003A690C" w:rsidP="005F7CE4">
      <w:pPr>
        <w:pStyle w:val="MainTitle"/>
      </w:pPr>
    </w:p>
    <w:p w14:paraId="6917D20A" w14:textId="77777777" w:rsidR="003A690C" w:rsidRDefault="003A690C" w:rsidP="005F7CE4">
      <w:pPr>
        <w:pStyle w:val="MainTitle"/>
      </w:pPr>
    </w:p>
    <w:p w14:paraId="51E1ADD0" w14:textId="77777777" w:rsidR="003A690C" w:rsidRDefault="003A690C" w:rsidP="005F7CE4">
      <w:pPr>
        <w:pStyle w:val="MainTitle"/>
      </w:pPr>
    </w:p>
    <w:p w14:paraId="59D5D8C8" w14:textId="77777777" w:rsidR="003A690C" w:rsidRDefault="003A690C" w:rsidP="005F7CE4">
      <w:pPr>
        <w:pStyle w:val="MainTitle"/>
      </w:pPr>
    </w:p>
    <w:p w14:paraId="7BEA50C9" w14:textId="77777777" w:rsidR="003A690C" w:rsidRDefault="003A690C" w:rsidP="005F7CE4">
      <w:pPr>
        <w:pStyle w:val="MainTitle"/>
      </w:pPr>
    </w:p>
    <w:p w14:paraId="672A30F1" w14:textId="77777777" w:rsidR="003A690C" w:rsidRDefault="003A690C" w:rsidP="005F7CE4">
      <w:pPr>
        <w:pStyle w:val="MainTitle"/>
      </w:pPr>
    </w:p>
    <w:p w14:paraId="58A48C8E" w14:textId="77777777" w:rsidR="003A690C" w:rsidRDefault="003A690C" w:rsidP="005F7CE4">
      <w:pPr>
        <w:pStyle w:val="MainTitle"/>
      </w:pPr>
    </w:p>
    <w:p w14:paraId="3BB0F8DB" w14:textId="77777777" w:rsidR="003A690C" w:rsidRDefault="003A690C" w:rsidP="005F7CE4">
      <w:pPr>
        <w:pStyle w:val="MainTitle"/>
      </w:pPr>
    </w:p>
    <w:p w14:paraId="0F47B829" w14:textId="77777777" w:rsidR="003A690C" w:rsidRDefault="003A690C" w:rsidP="005F7CE4">
      <w:pPr>
        <w:pStyle w:val="MainTitle"/>
      </w:pPr>
    </w:p>
    <w:p w14:paraId="4D70C520" w14:textId="77777777" w:rsidR="003A690C" w:rsidRDefault="003A690C" w:rsidP="005F7CE4">
      <w:pPr>
        <w:pStyle w:val="MainTitle"/>
      </w:pPr>
    </w:p>
    <w:p w14:paraId="7A473A5B" w14:textId="77777777" w:rsidR="003A690C" w:rsidRDefault="003A690C" w:rsidP="005F7CE4">
      <w:pPr>
        <w:pStyle w:val="MainTitle"/>
      </w:pPr>
    </w:p>
    <w:p w14:paraId="1996BE2E" w14:textId="77777777" w:rsidR="003A690C" w:rsidRDefault="003A690C" w:rsidP="005F7CE4">
      <w:pPr>
        <w:pStyle w:val="MainTitle"/>
      </w:pPr>
    </w:p>
    <w:p w14:paraId="470AADC6" w14:textId="77777777" w:rsidR="00983A0E" w:rsidRPr="00E47C8F" w:rsidRDefault="00983A0E" w:rsidP="00A674E9">
      <w:pPr>
        <w:pStyle w:val="Heading2"/>
      </w:pPr>
      <w:bookmarkStart w:id="28" w:name="_Toc448909946"/>
      <w:bookmarkStart w:id="29" w:name="_Toc451416964"/>
      <w:bookmarkStart w:id="30" w:name="_Toc514260354"/>
      <w:bookmarkEnd w:id="26"/>
      <w:r w:rsidRPr="00E47C8F">
        <w:t xml:space="preserve">Appendix </w:t>
      </w:r>
      <w:r>
        <w:t>A</w:t>
      </w:r>
      <w:r w:rsidRPr="00E47C8F">
        <w:t>: Table of Figures</w:t>
      </w:r>
      <w:bookmarkEnd w:id="28"/>
      <w:bookmarkEnd w:id="29"/>
      <w:bookmarkEnd w:id="30"/>
      <w:r w:rsidRPr="00E47C8F">
        <w:t xml:space="preserve"> </w:t>
      </w:r>
    </w:p>
    <w:p w14:paraId="7FB94E35" w14:textId="77777777" w:rsidR="00983A0E" w:rsidRPr="00E47C8F" w:rsidRDefault="00983A0E" w:rsidP="00983A0E">
      <w:pPr>
        <w:rPr>
          <w:rFonts w:cs="Arial"/>
        </w:rPr>
      </w:pPr>
    </w:p>
    <w:p w14:paraId="02FA39D3" w14:textId="77777777" w:rsidR="006F7F8D" w:rsidRDefault="006F7F8D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"Figure" </w:instrText>
      </w:r>
      <w:r>
        <w:rPr>
          <w:rFonts w:cs="Arial"/>
        </w:rPr>
        <w:fldChar w:fldCharType="separate"/>
      </w:r>
      <w:hyperlink w:anchor="_Toc452192526" w:history="1">
        <w:r w:rsidRPr="00503E72">
          <w:rPr>
            <w:rStyle w:val="Hyperlink"/>
          </w:rPr>
          <w:t>Figure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_Toc452192526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88FCC9" w14:textId="77777777" w:rsidR="006F7F8D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7" w:history="1">
        <w:r w:rsidR="006F7F8D" w:rsidRPr="00503E72">
          <w:rPr>
            <w:rStyle w:val="Hyperlink"/>
          </w:rPr>
          <w:t>Figure 2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_Toc452192527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5</w:t>
        </w:r>
        <w:r w:rsidR="006F7F8D">
          <w:rPr>
            <w:webHidden/>
          </w:rPr>
          <w:fldChar w:fldCharType="end"/>
        </w:r>
      </w:hyperlink>
    </w:p>
    <w:p w14:paraId="2656A083" w14:textId="77777777" w:rsidR="006F7F8D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8" w:history="1">
        <w:r w:rsidR="006F7F8D" w:rsidRPr="00503E72">
          <w:rPr>
            <w:rStyle w:val="Hyperlink"/>
          </w:rPr>
          <w:t>Figure 3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_Toc452192528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14:paraId="645884E0" w14:textId="77777777" w:rsidR="006F7F8D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29" w:history="1">
        <w:r w:rsidR="006F7F8D" w:rsidRPr="00503E72">
          <w:rPr>
            <w:rStyle w:val="Hyperlink"/>
          </w:rPr>
          <w:t>Figure 4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_Toc452192529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6</w:t>
        </w:r>
        <w:r w:rsidR="006F7F8D">
          <w:rPr>
            <w:webHidden/>
          </w:rPr>
          <w:fldChar w:fldCharType="end"/>
        </w:r>
      </w:hyperlink>
    </w:p>
    <w:p w14:paraId="32EE6390" w14:textId="77777777" w:rsidR="006F7F8D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0" w:history="1">
        <w:r w:rsidR="006F7F8D" w:rsidRPr="00503E72">
          <w:rPr>
            <w:rStyle w:val="Hyperlink"/>
          </w:rPr>
          <w:t>Figure 5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_Toc452192530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7</w:t>
        </w:r>
        <w:r w:rsidR="006F7F8D">
          <w:rPr>
            <w:webHidden/>
          </w:rPr>
          <w:fldChar w:fldCharType="end"/>
        </w:r>
      </w:hyperlink>
    </w:p>
    <w:p w14:paraId="7E6E4B26" w14:textId="77777777" w:rsidR="006F7F8D" w:rsidRPr="00004F15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1" w:history="1">
        <w:r w:rsidR="006F7F8D" w:rsidRPr="00004F15">
          <w:rPr>
            <w:rStyle w:val="Hyperlink"/>
          </w:rPr>
          <w:t>Figure 6</w:t>
        </w:r>
        <w:r w:rsidR="006F7F8D" w:rsidRPr="00004F15">
          <w:rPr>
            <w:webHidden/>
          </w:rPr>
          <w:tab/>
        </w:r>
        <w:r w:rsidR="006F7F8D" w:rsidRPr="00004F15">
          <w:rPr>
            <w:webHidden/>
          </w:rPr>
          <w:fldChar w:fldCharType="begin"/>
        </w:r>
        <w:r w:rsidR="006F7F8D" w:rsidRPr="00004F15">
          <w:rPr>
            <w:webHidden/>
          </w:rPr>
          <w:instrText xml:space="preserve"> PAGEREF _Toc452192531 \h </w:instrText>
        </w:r>
        <w:r w:rsidR="006F7F8D" w:rsidRPr="00004F15">
          <w:rPr>
            <w:webHidden/>
          </w:rPr>
        </w:r>
        <w:r w:rsidR="006F7F8D" w:rsidRPr="00004F15">
          <w:rPr>
            <w:webHidden/>
          </w:rPr>
          <w:fldChar w:fldCharType="separate"/>
        </w:r>
        <w:r w:rsidR="006F7F8D" w:rsidRPr="00004F15">
          <w:rPr>
            <w:webHidden/>
          </w:rPr>
          <w:t>8</w:t>
        </w:r>
        <w:r w:rsidR="006F7F8D" w:rsidRPr="00004F15">
          <w:rPr>
            <w:webHidden/>
          </w:rPr>
          <w:fldChar w:fldCharType="end"/>
        </w:r>
      </w:hyperlink>
    </w:p>
    <w:p w14:paraId="6845E7B7" w14:textId="77777777" w:rsidR="006F7F8D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2" w:history="1">
        <w:r w:rsidR="006F7F8D" w:rsidRPr="00503E72">
          <w:rPr>
            <w:rStyle w:val="Hyperlink"/>
          </w:rPr>
          <w:t>Figure 7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_Toc452192532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14:paraId="5CD73B82" w14:textId="77777777" w:rsidR="006F7F8D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3" w:history="1">
        <w:r w:rsidR="006F7F8D" w:rsidRPr="00503E72">
          <w:rPr>
            <w:rStyle w:val="Hyperlink"/>
          </w:rPr>
          <w:t>Figure 8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_Toc452192533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8</w:t>
        </w:r>
        <w:r w:rsidR="006F7F8D">
          <w:rPr>
            <w:webHidden/>
          </w:rPr>
          <w:fldChar w:fldCharType="end"/>
        </w:r>
      </w:hyperlink>
    </w:p>
    <w:p w14:paraId="4812D6DF" w14:textId="77777777" w:rsidR="006F7F8D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4" w:history="1">
        <w:r w:rsidR="006F7F8D" w:rsidRPr="00503E72">
          <w:rPr>
            <w:rStyle w:val="Hyperlink"/>
          </w:rPr>
          <w:t>Figure 9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_Toc452192534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9</w:t>
        </w:r>
        <w:r w:rsidR="006F7F8D">
          <w:rPr>
            <w:webHidden/>
          </w:rPr>
          <w:fldChar w:fldCharType="end"/>
        </w:r>
      </w:hyperlink>
    </w:p>
    <w:p w14:paraId="15CA1164" w14:textId="77777777" w:rsidR="006F7F8D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5" w:history="1">
        <w:r w:rsidR="006F7F8D" w:rsidRPr="00503E72">
          <w:rPr>
            <w:rStyle w:val="Hyperlink"/>
          </w:rPr>
          <w:t>Figure 10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_Toc452192535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14:paraId="0409DDC8" w14:textId="77777777" w:rsidR="006F7F8D" w:rsidRDefault="0069675E" w:rsidP="00004F15">
      <w:pPr>
        <w:pStyle w:val="TableofFigures"/>
        <w:rPr>
          <w:rFonts w:asciiTheme="minorHAnsi" w:eastAsiaTheme="minorEastAsia" w:hAnsiTheme="minorHAnsi" w:cstheme="minorBidi"/>
          <w:sz w:val="22"/>
          <w:szCs w:val="22"/>
        </w:rPr>
      </w:pPr>
      <w:hyperlink w:anchor="_Toc452192536" w:history="1">
        <w:r w:rsidR="006F7F8D" w:rsidRPr="00503E72">
          <w:rPr>
            <w:rStyle w:val="Hyperlink"/>
          </w:rPr>
          <w:t>Figure 11</w:t>
        </w:r>
        <w:r w:rsidR="006F7F8D">
          <w:rPr>
            <w:webHidden/>
          </w:rPr>
          <w:tab/>
        </w:r>
        <w:r w:rsidR="006F7F8D">
          <w:rPr>
            <w:webHidden/>
          </w:rPr>
          <w:fldChar w:fldCharType="begin"/>
        </w:r>
        <w:r w:rsidR="006F7F8D">
          <w:rPr>
            <w:webHidden/>
          </w:rPr>
          <w:instrText xml:space="preserve"> PAGEREF _Toc452192536 \h </w:instrText>
        </w:r>
        <w:r w:rsidR="006F7F8D">
          <w:rPr>
            <w:webHidden/>
          </w:rPr>
        </w:r>
        <w:r w:rsidR="006F7F8D">
          <w:rPr>
            <w:webHidden/>
          </w:rPr>
          <w:fldChar w:fldCharType="separate"/>
        </w:r>
        <w:r w:rsidR="006F7F8D">
          <w:rPr>
            <w:webHidden/>
          </w:rPr>
          <w:t>10</w:t>
        </w:r>
        <w:r w:rsidR="006F7F8D">
          <w:rPr>
            <w:webHidden/>
          </w:rPr>
          <w:fldChar w:fldCharType="end"/>
        </w:r>
      </w:hyperlink>
    </w:p>
    <w:p w14:paraId="098DFAD5" w14:textId="77777777" w:rsidR="002F6564" w:rsidRDefault="006F7F8D" w:rsidP="00983A0E">
      <w:pPr>
        <w:pStyle w:val="MainTitle"/>
      </w:pPr>
      <w:r>
        <w:rPr>
          <w:rFonts w:eastAsia="Times New Roman" w:cs="Arial"/>
          <w:color w:val="auto"/>
          <w:kern w:val="0"/>
          <w:szCs w:val="24"/>
        </w:rPr>
        <w:fldChar w:fldCharType="end"/>
      </w:r>
    </w:p>
    <w:sectPr w:rsidR="002F6564" w:rsidSect="004611D6">
      <w:headerReference w:type="even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CBA49" w14:textId="77777777" w:rsidR="0069675E" w:rsidRDefault="0069675E" w:rsidP="00753C8A">
      <w:r>
        <w:separator/>
      </w:r>
    </w:p>
  </w:endnote>
  <w:endnote w:type="continuationSeparator" w:id="0">
    <w:p w14:paraId="4EE08AC5" w14:textId="77777777" w:rsidR="0069675E" w:rsidRDefault="0069675E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98F39" w14:textId="77777777" w:rsidR="00FD4AF5" w:rsidRPr="002A7A4F" w:rsidRDefault="00FD4AF5" w:rsidP="002A7A4F">
    <w:pPr>
      <w:tabs>
        <w:tab w:val="left" w:pos="9639"/>
      </w:tabs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|   </w:t>
    </w:r>
    <w:r w:rsidRPr="002A7A4F">
      <w:rPr>
        <w:rFonts w:cs="Arial"/>
        <w:b/>
        <w:sz w:val="16"/>
        <w:szCs w:val="16"/>
        <w:lang w:val="fr-FR" w:eastAsia="fr-FR"/>
      </w:rPr>
      <w:fldChar w:fldCharType="begin"/>
    </w:r>
    <w:r w:rsidRPr="002A7A4F">
      <w:rPr>
        <w:rFonts w:cs="Arial"/>
        <w:b/>
        <w:sz w:val="16"/>
        <w:szCs w:val="16"/>
        <w:lang w:val="fr-FR" w:eastAsia="fr-FR"/>
      </w:rPr>
      <w:instrText xml:space="preserve"> PAGE </w:instrText>
    </w:r>
    <w:r w:rsidRPr="002A7A4F">
      <w:rPr>
        <w:rFonts w:cs="Arial"/>
        <w:b/>
        <w:sz w:val="16"/>
        <w:szCs w:val="16"/>
        <w:lang w:val="fr-FR" w:eastAsia="fr-FR"/>
      </w:rPr>
      <w:fldChar w:fldCharType="separate"/>
    </w:r>
    <w:r w:rsidR="004C43E4">
      <w:rPr>
        <w:rFonts w:cs="Arial"/>
        <w:b/>
        <w:noProof/>
        <w:sz w:val="16"/>
        <w:szCs w:val="16"/>
        <w:lang w:val="fr-FR" w:eastAsia="fr-FR"/>
      </w:rPr>
      <w:t>5</w:t>
    </w:r>
    <w:r w:rsidRPr="002A7A4F">
      <w:rPr>
        <w:rFonts w:cs="Arial"/>
        <w:b/>
        <w:sz w:val="16"/>
        <w:szCs w:val="16"/>
        <w:lang w:val="fr-FR" w:eastAsia="fr-FR"/>
      </w:rPr>
      <w:fldChar w:fldCharType="end"/>
    </w:r>
    <w:r w:rsidRPr="002A7A4F">
      <w:rPr>
        <w:rFonts w:cs="Arial"/>
        <w:sz w:val="16"/>
        <w:szCs w:val="16"/>
        <w:lang w:val="fr-FR" w:eastAsia="fr-FR"/>
      </w:rPr>
      <w:t xml:space="preserve"> / </w:t>
    </w:r>
    <w:r w:rsidRPr="002A7A4F">
      <w:rPr>
        <w:rFonts w:cs="Arial"/>
        <w:sz w:val="16"/>
        <w:szCs w:val="16"/>
        <w:lang w:val="fr-FR" w:eastAsia="fr-FR"/>
      </w:rPr>
      <w:fldChar w:fldCharType="begin"/>
    </w:r>
    <w:r w:rsidRPr="002A7A4F">
      <w:rPr>
        <w:rFonts w:cs="Arial"/>
        <w:sz w:val="16"/>
        <w:szCs w:val="16"/>
        <w:lang w:val="fr-FR" w:eastAsia="fr-FR"/>
      </w:rPr>
      <w:instrText xml:space="preserve"> NUMPAGES  </w:instrText>
    </w:r>
    <w:r w:rsidRPr="002A7A4F">
      <w:rPr>
        <w:rFonts w:cs="Arial"/>
        <w:sz w:val="16"/>
        <w:szCs w:val="16"/>
        <w:lang w:val="fr-FR" w:eastAsia="fr-FR"/>
      </w:rPr>
      <w:fldChar w:fldCharType="separate"/>
    </w:r>
    <w:r w:rsidR="004C43E4">
      <w:rPr>
        <w:rFonts w:cs="Arial"/>
        <w:noProof/>
        <w:sz w:val="16"/>
        <w:szCs w:val="16"/>
        <w:lang w:val="fr-FR" w:eastAsia="fr-FR"/>
      </w:rPr>
      <w:t>9</w:t>
    </w:r>
    <w:r w:rsidRPr="002A7A4F">
      <w:rPr>
        <w:rFonts w:cs="Arial"/>
        <w:sz w:val="16"/>
        <w:szCs w:val="16"/>
        <w:lang w:val="fr-FR" w:eastAsia="fr-FR"/>
      </w:rPr>
      <w:fldChar w:fldCharType="end"/>
    </w:r>
  </w:p>
  <w:p w14:paraId="5E48785D" w14:textId="77777777" w:rsidR="00FD4AF5" w:rsidRDefault="00FD4AF5" w:rsidP="00CC7B27">
    <w:pPr>
      <w:pStyle w:val="Footer"/>
      <w:rPr>
        <w:rStyle w:val="PageNumber"/>
        <w:rFonts w:ascii="Candara" w:hAnsi="Candara"/>
        <w:b/>
        <w:sz w:val="22"/>
        <w:szCs w:val="16"/>
      </w:rPr>
    </w:pPr>
  </w:p>
  <w:p w14:paraId="1D3E6EE4" w14:textId="77777777" w:rsidR="00FD4AF5" w:rsidRPr="008A040E" w:rsidRDefault="00FD4AF5" w:rsidP="008A040E">
    <w:pPr>
      <w:pStyle w:val="Footer"/>
      <w:rPr>
        <w:rStyle w:val="PageNumber"/>
        <w:rFonts w:ascii="Candara" w:hAnsi="Candara"/>
        <w:b/>
        <w:sz w:val="22"/>
        <w:szCs w:val="16"/>
      </w:rPr>
    </w:pPr>
    <w:r>
      <w:rPr>
        <w:rStyle w:val="PageNumber"/>
        <w:rFonts w:ascii="Candara" w:hAnsi="Candara"/>
        <w:b/>
        <w:sz w:val="22"/>
        <w:szCs w:val="16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5ABC6" w14:textId="77777777" w:rsidR="0069675E" w:rsidRDefault="0069675E" w:rsidP="00753C8A">
      <w:r>
        <w:separator/>
      </w:r>
    </w:p>
  </w:footnote>
  <w:footnote w:type="continuationSeparator" w:id="0">
    <w:p w14:paraId="69E4ED5D" w14:textId="77777777" w:rsidR="0069675E" w:rsidRDefault="0069675E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5CD6F2" w14:textId="77D24D33" w:rsidR="00FD4AF5" w:rsidRPr="00A10732" w:rsidRDefault="00EC5301" w:rsidP="00A10732">
    <w:pPr>
      <w:tabs>
        <w:tab w:val="left" w:pos="8505"/>
        <w:tab w:val="left" w:pos="9639"/>
      </w:tabs>
      <w:spacing w:before="300" w:after="720"/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</w:pPr>
    <w:r>
      <w:rPr>
        <w:rFonts w:asciiTheme="minorHAnsi" w:hAnsiTheme="minorHAnsi" w:cstheme="minorHAnsi"/>
        <w:color w:val="000000" w:themeColor="text1"/>
        <w:sz w:val="22"/>
        <w:szCs w:val="22"/>
      </w:rPr>
      <w:t xml:space="preserve">                                                                                                                                             Node JS </w:t>
    </w:r>
    <w:r w:rsidR="00FD4AF5" w:rsidRPr="00A10732">
      <w:rPr>
        <w:rFonts w:asciiTheme="minorHAnsi" w:hAnsiTheme="minorHAnsi" w:cstheme="minorHAnsi"/>
        <w:iCs/>
        <w:smallCaps/>
        <w:color w:val="000000" w:themeColor="text1"/>
        <w:sz w:val="24"/>
        <w:lang w:eastAsia="fr-FR"/>
      </w:rPr>
      <w:t>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18A26" w14:textId="77777777" w:rsidR="00FD4AF5" w:rsidRDefault="00FD4AF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306D"/>
    <w:multiLevelType w:val="hybridMultilevel"/>
    <w:tmpl w:val="FAB6A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ECD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D6732"/>
    <w:multiLevelType w:val="multilevel"/>
    <w:tmpl w:val="5F8E2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6C581A"/>
    <w:multiLevelType w:val="hybridMultilevel"/>
    <w:tmpl w:val="04C43608"/>
    <w:lvl w:ilvl="0" w:tplc="52E6B7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714EC8"/>
    <w:multiLevelType w:val="hybridMultilevel"/>
    <w:tmpl w:val="3510F03E"/>
    <w:lvl w:ilvl="0" w:tplc="308CB3F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0344FD"/>
    <w:multiLevelType w:val="hybridMultilevel"/>
    <w:tmpl w:val="D492A15E"/>
    <w:lvl w:ilvl="0" w:tplc="36803320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762AC"/>
    <w:multiLevelType w:val="hybridMultilevel"/>
    <w:tmpl w:val="747AF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2B0"/>
    <w:multiLevelType w:val="hybridMultilevel"/>
    <w:tmpl w:val="145EA8B4"/>
    <w:lvl w:ilvl="0" w:tplc="A8BA5CF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75377F"/>
    <w:multiLevelType w:val="hybridMultilevel"/>
    <w:tmpl w:val="D1924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50CE1"/>
    <w:multiLevelType w:val="hybridMultilevel"/>
    <w:tmpl w:val="0DC0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12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FE266CB"/>
    <w:multiLevelType w:val="hybridMultilevel"/>
    <w:tmpl w:val="B19C5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F7284"/>
    <w:multiLevelType w:val="hybridMultilevel"/>
    <w:tmpl w:val="6896D88C"/>
    <w:lvl w:ilvl="0" w:tplc="2C4E222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83B48"/>
    <w:multiLevelType w:val="hybridMultilevel"/>
    <w:tmpl w:val="FA72A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C20004"/>
    <w:multiLevelType w:val="hybridMultilevel"/>
    <w:tmpl w:val="534AC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90524"/>
    <w:multiLevelType w:val="multilevel"/>
    <w:tmpl w:val="0D9C7BEE"/>
    <w:styleLink w:val="StyleBulletedWingdingssymbol10ptBoldItalicUnderlin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bCs/>
        <w:i w:val="0"/>
        <w:iCs/>
        <w:sz w:val="20"/>
        <w:u w:val="singl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021BE"/>
    <w:multiLevelType w:val="hybridMultilevel"/>
    <w:tmpl w:val="CE1CB9F6"/>
    <w:lvl w:ilvl="0" w:tplc="BA468658">
      <w:start w:val="1"/>
      <w:numFmt w:val="decimal"/>
      <w:pStyle w:val="Listedmainbullet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F16762A"/>
    <w:multiLevelType w:val="hybridMultilevel"/>
    <w:tmpl w:val="EC5E7A4A"/>
    <w:lvl w:ilvl="0" w:tplc="17B27334">
      <w:start w:val="1"/>
      <w:numFmt w:val="lowerLetter"/>
      <w:pStyle w:val="Listedsub-bullets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262"/>
    <w:multiLevelType w:val="hybridMultilevel"/>
    <w:tmpl w:val="99BE9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C3D12"/>
    <w:multiLevelType w:val="multilevel"/>
    <w:tmpl w:val="3C1C4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8"/>
  </w:num>
  <w:num w:numId="5">
    <w:abstractNumId w:val="17"/>
  </w:num>
  <w:num w:numId="6">
    <w:abstractNumId w:val="11"/>
  </w:num>
  <w:num w:numId="7">
    <w:abstractNumId w:val="19"/>
    <w:lvlOverride w:ilvl="0">
      <w:startOverride w:val="1"/>
    </w:lvlOverride>
  </w:num>
  <w:num w:numId="8">
    <w:abstractNumId w:val="0"/>
  </w:num>
  <w:num w:numId="9">
    <w:abstractNumId w:val="13"/>
  </w:num>
  <w:num w:numId="10">
    <w:abstractNumId w:val="4"/>
  </w:num>
  <w:num w:numId="11">
    <w:abstractNumId w:val="8"/>
  </w:num>
  <w:num w:numId="12">
    <w:abstractNumId w:val="21"/>
  </w:num>
  <w:num w:numId="13">
    <w:abstractNumId w:val="7"/>
  </w:num>
  <w:num w:numId="14">
    <w:abstractNumId w:val="16"/>
  </w:num>
  <w:num w:numId="15">
    <w:abstractNumId w:val="10"/>
  </w:num>
  <w:num w:numId="16">
    <w:abstractNumId w:val="1"/>
  </w:num>
  <w:num w:numId="17">
    <w:abstractNumId w:val="20"/>
  </w:num>
  <w:num w:numId="18">
    <w:abstractNumId w:val="14"/>
  </w:num>
  <w:num w:numId="19">
    <w:abstractNumId w:val="15"/>
  </w:num>
  <w:num w:numId="20">
    <w:abstractNumId w:val="3"/>
  </w:num>
  <w:num w:numId="21">
    <w:abstractNumId w:val="9"/>
  </w:num>
  <w:num w:numId="2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4F15"/>
    <w:rsid w:val="0000509C"/>
    <w:rsid w:val="00006689"/>
    <w:rsid w:val="00007E6D"/>
    <w:rsid w:val="00007F53"/>
    <w:rsid w:val="00010742"/>
    <w:rsid w:val="00021038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46FB0"/>
    <w:rsid w:val="0005391F"/>
    <w:rsid w:val="000542A1"/>
    <w:rsid w:val="00056C46"/>
    <w:rsid w:val="00067A7C"/>
    <w:rsid w:val="00071819"/>
    <w:rsid w:val="000731D9"/>
    <w:rsid w:val="0007579E"/>
    <w:rsid w:val="00076E35"/>
    <w:rsid w:val="00077846"/>
    <w:rsid w:val="00080396"/>
    <w:rsid w:val="0008493D"/>
    <w:rsid w:val="00084BB5"/>
    <w:rsid w:val="000854E7"/>
    <w:rsid w:val="000865C0"/>
    <w:rsid w:val="0008737C"/>
    <w:rsid w:val="0009117C"/>
    <w:rsid w:val="00091B2B"/>
    <w:rsid w:val="00094954"/>
    <w:rsid w:val="000A1A96"/>
    <w:rsid w:val="000A2579"/>
    <w:rsid w:val="000A6F11"/>
    <w:rsid w:val="000B1187"/>
    <w:rsid w:val="000B3573"/>
    <w:rsid w:val="000B5E34"/>
    <w:rsid w:val="000B68CF"/>
    <w:rsid w:val="000C3073"/>
    <w:rsid w:val="000C4030"/>
    <w:rsid w:val="000C4DF9"/>
    <w:rsid w:val="000C6167"/>
    <w:rsid w:val="000C6DD1"/>
    <w:rsid w:val="000C77B5"/>
    <w:rsid w:val="000D2CCD"/>
    <w:rsid w:val="000D5B66"/>
    <w:rsid w:val="000D6CE3"/>
    <w:rsid w:val="000D703B"/>
    <w:rsid w:val="000E19BC"/>
    <w:rsid w:val="000E287E"/>
    <w:rsid w:val="000E6197"/>
    <w:rsid w:val="000F2C29"/>
    <w:rsid w:val="000F3671"/>
    <w:rsid w:val="000F5FD8"/>
    <w:rsid w:val="00102A43"/>
    <w:rsid w:val="0010508F"/>
    <w:rsid w:val="001067BA"/>
    <w:rsid w:val="001072C5"/>
    <w:rsid w:val="00107A53"/>
    <w:rsid w:val="001142A9"/>
    <w:rsid w:val="00121E23"/>
    <w:rsid w:val="00122BB5"/>
    <w:rsid w:val="00124973"/>
    <w:rsid w:val="001303E8"/>
    <w:rsid w:val="001305A3"/>
    <w:rsid w:val="00132865"/>
    <w:rsid w:val="00133461"/>
    <w:rsid w:val="001352B7"/>
    <w:rsid w:val="00137E5F"/>
    <w:rsid w:val="001477F0"/>
    <w:rsid w:val="00152CCE"/>
    <w:rsid w:val="00152DF4"/>
    <w:rsid w:val="00153AD2"/>
    <w:rsid w:val="00154D21"/>
    <w:rsid w:val="001566EE"/>
    <w:rsid w:val="001569DA"/>
    <w:rsid w:val="00162145"/>
    <w:rsid w:val="00164B57"/>
    <w:rsid w:val="0016503A"/>
    <w:rsid w:val="001664A1"/>
    <w:rsid w:val="001741A0"/>
    <w:rsid w:val="001862B4"/>
    <w:rsid w:val="0019171A"/>
    <w:rsid w:val="00195687"/>
    <w:rsid w:val="001A18BB"/>
    <w:rsid w:val="001A4E10"/>
    <w:rsid w:val="001A6868"/>
    <w:rsid w:val="001B1628"/>
    <w:rsid w:val="001B29C2"/>
    <w:rsid w:val="001B55F0"/>
    <w:rsid w:val="001B7627"/>
    <w:rsid w:val="001B7E19"/>
    <w:rsid w:val="001C0CE6"/>
    <w:rsid w:val="001C3805"/>
    <w:rsid w:val="001C3F9B"/>
    <w:rsid w:val="001C55BE"/>
    <w:rsid w:val="001D034B"/>
    <w:rsid w:val="001D14DC"/>
    <w:rsid w:val="001D1F6E"/>
    <w:rsid w:val="001D4EDE"/>
    <w:rsid w:val="001E0935"/>
    <w:rsid w:val="001E118C"/>
    <w:rsid w:val="001E1356"/>
    <w:rsid w:val="001F1953"/>
    <w:rsid w:val="001F2703"/>
    <w:rsid w:val="001F55C5"/>
    <w:rsid w:val="001F61E4"/>
    <w:rsid w:val="00203586"/>
    <w:rsid w:val="00205ABA"/>
    <w:rsid w:val="00207DD9"/>
    <w:rsid w:val="002101F9"/>
    <w:rsid w:val="00212AE1"/>
    <w:rsid w:val="00213687"/>
    <w:rsid w:val="0021556F"/>
    <w:rsid w:val="0022070B"/>
    <w:rsid w:val="00223EBA"/>
    <w:rsid w:val="002244B9"/>
    <w:rsid w:val="00224BFA"/>
    <w:rsid w:val="00225D47"/>
    <w:rsid w:val="00226372"/>
    <w:rsid w:val="00227957"/>
    <w:rsid w:val="00230927"/>
    <w:rsid w:val="00231E45"/>
    <w:rsid w:val="00231F7F"/>
    <w:rsid w:val="00232F5B"/>
    <w:rsid w:val="0023391C"/>
    <w:rsid w:val="00233EEF"/>
    <w:rsid w:val="0024549A"/>
    <w:rsid w:val="00245873"/>
    <w:rsid w:val="002520DC"/>
    <w:rsid w:val="0025430B"/>
    <w:rsid w:val="002617E8"/>
    <w:rsid w:val="00261D34"/>
    <w:rsid w:val="002623E2"/>
    <w:rsid w:val="0026348A"/>
    <w:rsid w:val="002649CF"/>
    <w:rsid w:val="00266558"/>
    <w:rsid w:val="00281EBE"/>
    <w:rsid w:val="0028387F"/>
    <w:rsid w:val="00287601"/>
    <w:rsid w:val="00293BF8"/>
    <w:rsid w:val="00293C61"/>
    <w:rsid w:val="00294DD3"/>
    <w:rsid w:val="00297346"/>
    <w:rsid w:val="00297E03"/>
    <w:rsid w:val="002A0C3D"/>
    <w:rsid w:val="002A10D3"/>
    <w:rsid w:val="002A7A4F"/>
    <w:rsid w:val="002B1A45"/>
    <w:rsid w:val="002B4C1D"/>
    <w:rsid w:val="002B77E9"/>
    <w:rsid w:val="002B79E1"/>
    <w:rsid w:val="002C1E7B"/>
    <w:rsid w:val="002C658F"/>
    <w:rsid w:val="002D316D"/>
    <w:rsid w:val="002E18B6"/>
    <w:rsid w:val="002E33F5"/>
    <w:rsid w:val="002E66B1"/>
    <w:rsid w:val="002F0258"/>
    <w:rsid w:val="002F13DB"/>
    <w:rsid w:val="002F1907"/>
    <w:rsid w:val="002F278A"/>
    <w:rsid w:val="002F46DF"/>
    <w:rsid w:val="002F48E7"/>
    <w:rsid w:val="002F6564"/>
    <w:rsid w:val="00302304"/>
    <w:rsid w:val="00303BB3"/>
    <w:rsid w:val="0030546C"/>
    <w:rsid w:val="00311E21"/>
    <w:rsid w:val="003138FD"/>
    <w:rsid w:val="00315861"/>
    <w:rsid w:val="00315E51"/>
    <w:rsid w:val="0032129B"/>
    <w:rsid w:val="00324B2A"/>
    <w:rsid w:val="00327059"/>
    <w:rsid w:val="003270E8"/>
    <w:rsid w:val="00334EA8"/>
    <w:rsid w:val="00337203"/>
    <w:rsid w:val="00337986"/>
    <w:rsid w:val="00340105"/>
    <w:rsid w:val="003404F2"/>
    <w:rsid w:val="00340956"/>
    <w:rsid w:val="003427D7"/>
    <w:rsid w:val="00344717"/>
    <w:rsid w:val="0034489D"/>
    <w:rsid w:val="0034646A"/>
    <w:rsid w:val="00346BCB"/>
    <w:rsid w:val="003547E0"/>
    <w:rsid w:val="003560C4"/>
    <w:rsid w:val="0035762B"/>
    <w:rsid w:val="003603BA"/>
    <w:rsid w:val="0036103E"/>
    <w:rsid w:val="003640B5"/>
    <w:rsid w:val="0036422E"/>
    <w:rsid w:val="00364788"/>
    <w:rsid w:val="00366680"/>
    <w:rsid w:val="00370554"/>
    <w:rsid w:val="0037353C"/>
    <w:rsid w:val="00374B33"/>
    <w:rsid w:val="00375B93"/>
    <w:rsid w:val="00376E2E"/>
    <w:rsid w:val="00377A90"/>
    <w:rsid w:val="00383A06"/>
    <w:rsid w:val="00390CE9"/>
    <w:rsid w:val="003938A5"/>
    <w:rsid w:val="00393B61"/>
    <w:rsid w:val="00393C0A"/>
    <w:rsid w:val="00395A36"/>
    <w:rsid w:val="00396D37"/>
    <w:rsid w:val="003A2467"/>
    <w:rsid w:val="003A3626"/>
    <w:rsid w:val="003A5BB9"/>
    <w:rsid w:val="003A690C"/>
    <w:rsid w:val="003B1717"/>
    <w:rsid w:val="003B25AE"/>
    <w:rsid w:val="003B46D5"/>
    <w:rsid w:val="003B6943"/>
    <w:rsid w:val="003C218F"/>
    <w:rsid w:val="003C24C2"/>
    <w:rsid w:val="003C5B55"/>
    <w:rsid w:val="003C62F7"/>
    <w:rsid w:val="003C6611"/>
    <w:rsid w:val="003C7008"/>
    <w:rsid w:val="003D4A48"/>
    <w:rsid w:val="003D609F"/>
    <w:rsid w:val="003D6590"/>
    <w:rsid w:val="003D7337"/>
    <w:rsid w:val="003E4506"/>
    <w:rsid w:val="003E60BA"/>
    <w:rsid w:val="003F2799"/>
    <w:rsid w:val="003F27DA"/>
    <w:rsid w:val="003F4619"/>
    <w:rsid w:val="003F5F44"/>
    <w:rsid w:val="00401540"/>
    <w:rsid w:val="004018A4"/>
    <w:rsid w:val="004037FA"/>
    <w:rsid w:val="00404332"/>
    <w:rsid w:val="00405A9F"/>
    <w:rsid w:val="0040749B"/>
    <w:rsid w:val="0040761E"/>
    <w:rsid w:val="00411398"/>
    <w:rsid w:val="00416826"/>
    <w:rsid w:val="0042035E"/>
    <w:rsid w:val="00422321"/>
    <w:rsid w:val="00422888"/>
    <w:rsid w:val="00426C72"/>
    <w:rsid w:val="00434A31"/>
    <w:rsid w:val="00436BA4"/>
    <w:rsid w:val="00437871"/>
    <w:rsid w:val="00443603"/>
    <w:rsid w:val="00444FC6"/>
    <w:rsid w:val="00445758"/>
    <w:rsid w:val="004463E1"/>
    <w:rsid w:val="0044730D"/>
    <w:rsid w:val="004505FB"/>
    <w:rsid w:val="00451991"/>
    <w:rsid w:val="00455146"/>
    <w:rsid w:val="0045633E"/>
    <w:rsid w:val="00456D41"/>
    <w:rsid w:val="004611D6"/>
    <w:rsid w:val="00462C02"/>
    <w:rsid w:val="004649FC"/>
    <w:rsid w:val="004651DE"/>
    <w:rsid w:val="00465852"/>
    <w:rsid w:val="00466116"/>
    <w:rsid w:val="004664A1"/>
    <w:rsid w:val="004668A1"/>
    <w:rsid w:val="004669F3"/>
    <w:rsid w:val="00467DDE"/>
    <w:rsid w:val="00470469"/>
    <w:rsid w:val="00470D9A"/>
    <w:rsid w:val="00473A07"/>
    <w:rsid w:val="00475327"/>
    <w:rsid w:val="00476746"/>
    <w:rsid w:val="004776EB"/>
    <w:rsid w:val="00480224"/>
    <w:rsid w:val="004805CD"/>
    <w:rsid w:val="004807B5"/>
    <w:rsid w:val="004819F0"/>
    <w:rsid w:val="00482A04"/>
    <w:rsid w:val="0048314B"/>
    <w:rsid w:val="004868C8"/>
    <w:rsid w:val="00486E2D"/>
    <w:rsid w:val="00494F43"/>
    <w:rsid w:val="004951AE"/>
    <w:rsid w:val="00496D3A"/>
    <w:rsid w:val="004A6386"/>
    <w:rsid w:val="004A738D"/>
    <w:rsid w:val="004A7E0F"/>
    <w:rsid w:val="004B38EC"/>
    <w:rsid w:val="004C0A75"/>
    <w:rsid w:val="004C0CE3"/>
    <w:rsid w:val="004C0CF4"/>
    <w:rsid w:val="004C2D71"/>
    <w:rsid w:val="004C43E4"/>
    <w:rsid w:val="004C441C"/>
    <w:rsid w:val="004C5008"/>
    <w:rsid w:val="004C537C"/>
    <w:rsid w:val="004C6E84"/>
    <w:rsid w:val="004D0EE9"/>
    <w:rsid w:val="004D289E"/>
    <w:rsid w:val="004E0843"/>
    <w:rsid w:val="004E0CCD"/>
    <w:rsid w:val="004E3BAF"/>
    <w:rsid w:val="004E5160"/>
    <w:rsid w:val="004E7DDA"/>
    <w:rsid w:val="004F0F96"/>
    <w:rsid w:val="004F4DB9"/>
    <w:rsid w:val="005020A3"/>
    <w:rsid w:val="00502220"/>
    <w:rsid w:val="00502F3D"/>
    <w:rsid w:val="00504A5F"/>
    <w:rsid w:val="0050549B"/>
    <w:rsid w:val="005107FF"/>
    <w:rsid w:val="0051136A"/>
    <w:rsid w:val="00516B52"/>
    <w:rsid w:val="00517501"/>
    <w:rsid w:val="00517564"/>
    <w:rsid w:val="00517918"/>
    <w:rsid w:val="00526460"/>
    <w:rsid w:val="00532A7C"/>
    <w:rsid w:val="00532FBF"/>
    <w:rsid w:val="005352E3"/>
    <w:rsid w:val="00537BB7"/>
    <w:rsid w:val="00537E44"/>
    <w:rsid w:val="005401A8"/>
    <w:rsid w:val="00540328"/>
    <w:rsid w:val="00541FAF"/>
    <w:rsid w:val="00542DF6"/>
    <w:rsid w:val="00543BC4"/>
    <w:rsid w:val="00546DB8"/>
    <w:rsid w:val="0055290D"/>
    <w:rsid w:val="005553CD"/>
    <w:rsid w:val="005557B4"/>
    <w:rsid w:val="00562F19"/>
    <w:rsid w:val="005707DD"/>
    <w:rsid w:val="00575E49"/>
    <w:rsid w:val="00577F68"/>
    <w:rsid w:val="00580E67"/>
    <w:rsid w:val="005828CB"/>
    <w:rsid w:val="00586B2C"/>
    <w:rsid w:val="00591638"/>
    <w:rsid w:val="00591696"/>
    <w:rsid w:val="00592466"/>
    <w:rsid w:val="005A025D"/>
    <w:rsid w:val="005A1909"/>
    <w:rsid w:val="005A2DE3"/>
    <w:rsid w:val="005A3AF6"/>
    <w:rsid w:val="005A7DBF"/>
    <w:rsid w:val="005B05D5"/>
    <w:rsid w:val="005B3896"/>
    <w:rsid w:val="005B5492"/>
    <w:rsid w:val="005B5DF0"/>
    <w:rsid w:val="005B621A"/>
    <w:rsid w:val="005C0814"/>
    <w:rsid w:val="005C2D79"/>
    <w:rsid w:val="005C47C5"/>
    <w:rsid w:val="005C5B4A"/>
    <w:rsid w:val="005C63B2"/>
    <w:rsid w:val="005C68C5"/>
    <w:rsid w:val="005D0667"/>
    <w:rsid w:val="005D066C"/>
    <w:rsid w:val="005D0CC0"/>
    <w:rsid w:val="005D39C5"/>
    <w:rsid w:val="005D661B"/>
    <w:rsid w:val="005D770D"/>
    <w:rsid w:val="005E3007"/>
    <w:rsid w:val="005E3918"/>
    <w:rsid w:val="005E4E80"/>
    <w:rsid w:val="005E5A28"/>
    <w:rsid w:val="005F2911"/>
    <w:rsid w:val="005F3480"/>
    <w:rsid w:val="005F3990"/>
    <w:rsid w:val="005F7CE4"/>
    <w:rsid w:val="005F7E19"/>
    <w:rsid w:val="006002B3"/>
    <w:rsid w:val="006003DA"/>
    <w:rsid w:val="00601F94"/>
    <w:rsid w:val="00602A9C"/>
    <w:rsid w:val="00604953"/>
    <w:rsid w:val="0060635A"/>
    <w:rsid w:val="00606AB7"/>
    <w:rsid w:val="00607B28"/>
    <w:rsid w:val="00610269"/>
    <w:rsid w:val="00610A6D"/>
    <w:rsid w:val="00611627"/>
    <w:rsid w:val="00612C38"/>
    <w:rsid w:val="006138D2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2125"/>
    <w:rsid w:val="006526C8"/>
    <w:rsid w:val="006564BC"/>
    <w:rsid w:val="006575E5"/>
    <w:rsid w:val="00663252"/>
    <w:rsid w:val="0066445E"/>
    <w:rsid w:val="00665AA6"/>
    <w:rsid w:val="006675EC"/>
    <w:rsid w:val="00667C98"/>
    <w:rsid w:val="00676CB1"/>
    <w:rsid w:val="0068233C"/>
    <w:rsid w:val="0068498F"/>
    <w:rsid w:val="0068547B"/>
    <w:rsid w:val="00686A0D"/>
    <w:rsid w:val="006873CB"/>
    <w:rsid w:val="0069057D"/>
    <w:rsid w:val="00692A2D"/>
    <w:rsid w:val="00693324"/>
    <w:rsid w:val="0069675E"/>
    <w:rsid w:val="006A1223"/>
    <w:rsid w:val="006A18A9"/>
    <w:rsid w:val="006A23DB"/>
    <w:rsid w:val="006A2C9B"/>
    <w:rsid w:val="006A32AF"/>
    <w:rsid w:val="006A441B"/>
    <w:rsid w:val="006A44B5"/>
    <w:rsid w:val="006A62B6"/>
    <w:rsid w:val="006B01F5"/>
    <w:rsid w:val="006B1DFE"/>
    <w:rsid w:val="006B26F1"/>
    <w:rsid w:val="006B41D9"/>
    <w:rsid w:val="006B4567"/>
    <w:rsid w:val="006B6620"/>
    <w:rsid w:val="006C022C"/>
    <w:rsid w:val="006C14FA"/>
    <w:rsid w:val="006C2828"/>
    <w:rsid w:val="006C404C"/>
    <w:rsid w:val="006C5F72"/>
    <w:rsid w:val="006C7149"/>
    <w:rsid w:val="006D0444"/>
    <w:rsid w:val="006D09DD"/>
    <w:rsid w:val="006D7DDD"/>
    <w:rsid w:val="006E0643"/>
    <w:rsid w:val="006E06BC"/>
    <w:rsid w:val="006E13F8"/>
    <w:rsid w:val="006E2AA2"/>
    <w:rsid w:val="006E7980"/>
    <w:rsid w:val="006E79F8"/>
    <w:rsid w:val="006E7C43"/>
    <w:rsid w:val="006F3E01"/>
    <w:rsid w:val="006F519D"/>
    <w:rsid w:val="006F6248"/>
    <w:rsid w:val="006F729A"/>
    <w:rsid w:val="006F7CC1"/>
    <w:rsid w:val="006F7F8D"/>
    <w:rsid w:val="007001DA"/>
    <w:rsid w:val="00702B59"/>
    <w:rsid w:val="00705119"/>
    <w:rsid w:val="00706953"/>
    <w:rsid w:val="00711309"/>
    <w:rsid w:val="00713D46"/>
    <w:rsid w:val="007173B0"/>
    <w:rsid w:val="00724289"/>
    <w:rsid w:val="007267DE"/>
    <w:rsid w:val="00731B55"/>
    <w:rsid w:val="007324AB"/>
    <w:rsid w:val="007378DF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7CE1"/>
    <w:rsid w:val="00771759"/>
    <w:rsid w:val="00773DAE"/>
    <w:rsid w:val="0077646D"/>
    <w:rsid w:val="00781E47"/>
    <w:rsid w:val="00782801"/>
    <w:rsid w:val="00784C4C"/>
    <w:rsid w:val="00785907"/>
    <w:rsid w:val="00787BCE"/>
    <w:rsid w:val="00791A86"/>
    <w:rsid w:val="00792D8D"/>
    <w:rsid w:val="00793C5B"/>
    <w:rsid w:val="00794738"/>
    <w:rsid w:val="0079619A"/>
    <w:rsid w:val="007964DE"/>
    <w:rsid w:val="00797AC2"/>
    <w:rsid w:val="007A129E"/>
    <w:rsid w:val="007A360D"/>
    <w:rsid w:val="007B05EF"/>
    <w:rsid w:val="007B102F"/>
    <w:rsid w:val="007B1C6D"/>
    <w:rsid w:val="007B1E89"/>
    <w:rsid w:val="007C73AC"/>
    <w:rsid w:val="007D10F0"/>
    <w:rsid w:val="007D1296"/>
    <w:rsid w:val="007E2E6D"/>
    <w:rsid w:val="007E3E67"/>
    <w:rsid w:val="007E5BCF"/>
    <w:rsid w:val="007E6D86"/>
    <w:rsid w:val="007E6EC7"/>
    <w:rsid w:val="007F0F9E"/>
    <w:rsid w:val="007F16C0"/>
    <w:rsid w:val="007F598F"/>
    <w:rsid w:val="007F6DBE"/>
    <w:rsid w:val="007F799D"/>
    <w:rsid w:val="00807419"/>
    <w:rsid w:val="00811773"/>
    <w:rsid w:val="00812525"/>
    <w:rsid w:val="008139CB"/>
    <w:rsid w:val="0082096F"/>
    <w:rsid w:val="0082122E"/>
    <w:rsid w:val="00821657"/>
    <w:rsid w:val="00821F15"/>
    <w:rsid w:val="0082215F"/>
    <w:rsid w:val="0082649E"/>
    <w:rsid w:val="008277DB"/>
    <w:rsid w:val="00831FD7"/>
    <w:rsid w:val="00837FFA"/>
    <w:rsid w:val="00845D19"/>
    <w:rsid w:val="00846432"/>
    <w:rsid w:val="00850030"/>
    <w:rsid w:val="008512C1"/>
    <w:rsid w:val="0085329E"/>
    <w:rsid w:val="00853F41"/>
    <w:rsid w:val="008544AD"/>
    <w:rsid w:val="00854A31"/>
    <w:rsid w:val="00856747"/>
    <w:rsid w:val="00856FFD"/>
    <w:rsid w:val="00870541"/>
    <w:rsid w:val="008707FB"/>
    <w:rsid w:val="00874A93"/>
    <w:rsid w:val="00874BA2"/>
    <w:rsid w:val="00875262"/>
    <w:rsid w:val="00875DCF"/>
    <w:rsid w:val="008765FA"/>
    <w:rsid w:val="00880351"/>
    <w:rsid w:val="00880362"/>
    <w:rsid w:val="00883EEE"/>
    <w:rsid w:val="0088470D"/>
    <w:rsid w:val="00885EF3"/>
    <w:rsid w:val="008876E6"/>
    <w:rsid w:val="00894B1B"/>
    <w:rsid w:val="00895390"/>
    <w:rsid w:val="00896BDF"/>
    <w:rsid w:val="008A040E"/>
    <w:rsid w:val="008A0D75"/>
    <w:rsid w:val="008A2D9D"/>
    <w:rsid w:val="008A3250"/>
    <w:rsid w:val="008A56A2"/>
    <w:rsid w:val="008B1262"/>
    <w:rsid w:val="008B33D4"/>
    <w:rsid w:val="008B680D"/>
    <w:rsid w:val="008B7643"/>
    <w:rsid w:val="008C56D2"/>
    <w:rsid w:val="008C63AE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1807"/>
    <w:rsid w:val="008E402D"/>
    <w:rsid w:val="008E4976"/>
    <w:rsid w:val="008E6000"/>
    <w:rsid w:val="008E682D"/>
    <w:rsid w:val="008E688D"/>
    <w:rsid w:val="008E6E8E"/>
    <w:rsid w:val="008F0F66"/>
    <w:rsid w:val="008F4D42"/>
    <w:rsid w:val="008F5C6E"/>
    <w:rsid w:val="008F6F30"/>
    <w:rsid w:val="008F7026"/>
    <w:rsid w:val="00901895"/>
    <w:rsid w:val="00905E22"/>
    <w:rsid w:val="00907306"/>
    <w:rsid w:val="00907D47"/>
    <w:rsid w:val="00911637"/>
    <w:rsid w:val="009141C7"/>
    <w:rsid w:val="00914F8A"/>
    <w:rsid w:val="0092327B"/>
    <w:rsid w:val="00923A56"/>
    <w:rsid w:val="00924317"/>
    <w:rsid w:val="00924467"/>
    <w:rsid w:val="009244D8"/>
    <w:rsid w:val="0093051C"/>
    <w:rsid w:val="00931FF8"/>
    <w:rsid w:val="0093461C"/>
    <w:rsid w:val="0094033A"/>
    <w:rsid w:val="009447C3"/>
    <w:rsid w:val="009453E9"/>
    <w:rsid w:val="00946E23"/>
    <w:rsid w:val="00951E16"/>
    <w:rsid w:val="00953513"/>
    <w:rsid w:val="0095388B"/>
    <w:rsid w:val="00953DB2"/>
    <w:rsid w:val="00955189"/>
    <w:rsid w:val="00957D98"/>
    <w:rsid w:val="009715E2"/>
    <w:rsid w:val="009725C3"/>
    <w:rsid w:val="009741C2"/>
    <w:rsid w:val="009767C0"/>
    <w:rsid w:val="00977A16"/>
    <w:rsid w:val="00980306"/>
    <w:rsid w:val="00980B10"/>
    <w:rsid w:val="00981936"/>
    <w:rsid w:val="00983134"/>
    <w:rsid w:val="00983A0E"/>
    <w:rsid w:val="0099347F"/>
    <w:rsid w:val="009A1DFF"/>
    <w:rsid w:val="009A1FAC"/>
    <w:rsid w:val="009A3888"/>
    <w:rsid w:val="009A3B1B"/>
    <w:rsid w:val="009A3D12"/>
    <w:rsid w:val="009A3E17"/>
    <w:rsid w:val="009A4E24"/>
    <w:rsid w:val="009B00CC"/>
    <w:rsid w:val="009B103C"/>
    <w:rsid w:val="009B4765"/>
    <w:rsid w:val="009D4BDB"/>
    <w:rsid w:val="009D6E8C"/>
    <w:rsid w:val="009E1E9E"/>
    <w:rsid w:val="009E3A33"/>
    <w:rsid w:val="009E66A9"/>
    <w:rsid w:val="009F1A3D"/>
    <w:rsid w:val="009F51CE"/>
    <w:rsid w:val="009F6859"/>
    <w:rsid w:val="009F7617"/>
    <w:rsid w:val="00A02CFA"/>
    <w:rsid w:val="00A04EB1"/>
    <w:rsid w:val="00A059FD"/>
    <w:rsid w:val="00A065CA"/>
    <w:rsid w:val="00A10732"/>
    <w:rsid w:val="00A21FD0"/>
    <w:rsid w:val="00A225ED"/>
    <w:rsid w:val="00A266F3"/>
    <w:rsid w:val="00A2727F"/>
    <w:rsid w:val="00A3102D"/>
    <w:rsid w:val="00A31C25"/>
    <w:rsid w:val="00A34DE9"/>
    <w:rsid w:val="00A40B42"/>
    <w:rsid w:val="00A4312A"/>
    <w:rsid w:val="00A44537"/>
    <w:rsid w:val="00A449E4"/>
    <w:rsid w:val="00A50023"/>
    <w:rsid w:val="00A5144B"/>
    <w:rsid w:val="00A5252A"/>
    <w:rsid w:val="00A52646"/>
    <w:rsid w:val="00A56112"/>
    <w:rsid w:val="00A5777C"/>
    <w:rsid w:val="00A62C3F"/>
    <w:rsid w:val="00A64141"/>
    <w:rsid w:val="00A6714A"/>
    <w:rsid w:val="00A674E9"/>
    <w:rsid w:val="00A73CB1"/>
    <w:rsid w:val="00A76D05"/>
    <w:rsid w:val="00A7793E"/>
    <w:rsid w:val="00A80C8D"/>
    <w:rsid w:val="00A81F57"/>
    <w:rsid w:val="00A8245E"/>
    <w:rsid w:val="00A92BBA"/>
    <w:rsid w:val="00A961BD"/>
    <w:rsid w:val="00A97256"/>
    <w:rsid w:val="00AA0FFB"/>
    <w:rsid w:val="00AA1ED8"/>
    <w:rsid w:val="00AA785D"/>
    <w:rsid w:val="00AB0746"/>
    <w:rsid w:val="00AB2C27"/>
    <w:rsid w:val="00AB3851"/>
    <w:rsid w:val="00AC0947"/>
    <w:rsid w:val="00AC10AB"/>
    <w:rsid w:val="00AC7695"/>
    <w:rsid w:val="00AD389F"/>
    <w:rsid w:val="00AD39F0"/>
    <w:rsid w:val="00AD6C9E"/>
    <w:rsid w:val="00AD78DC"/>
    <w:rsid w:val="00AD7DFE"/>
    <w:rsid w:val="00AE0EEB"/>
    <w:rsid w:val="00AE0F51"/>
    <w:rsid w:val="00AE12F7"/>
    <w:rsid w:val="00AE1E84"/>
    <w:rsid w:val="00AE211C"/>
    <w:rsid w:val="00AE3AED"/>
    <w:rsid w:val="00AF0678"/>
    <w:rsid w:val="00AF096E"/>
    <w:rsid w:val="00AF26E6"/>
    <w:rsid w:val="00B00B52"/>
    <w:rsid w:val="00B03AC4"/>
    <w:rsid w:val="00B04B9F"/>
    <w:rsid w:val="00B062D0"/>
    <w:rsid w:val="00B070C9"/>
    <w:rsid w:val="00B10F72"/>
    <w:rsid w:val="00B11433"/>
    <w:rsid w:val="00B1182F"/>
    <w:rsid w:val="00B11889"/>
    <w:rsid w:val="00B145C9"/>
    <w:rsid w:val="00B1752B"/>
    <w:rsid w:val="00B20319"/>
    <w:rsid w:val="00B22131"/>
    <w:rsid w:val="00B27A84"/>
    <w:rsid w:val="00B27D0F"/>
    <w:rsid w:val="00B36248"/>
    <w:rsid w:val="00B3704C"/>
    <w:rsid w:val="00B374CF"/>
    <w:rsid w:val="00B4062C"/>
    <w:rsid w:val="00B40D70"/>
    <w:rsid w:val="00B44612"/>
    <w:rsid w:val="00B447F7"/>
    <w:rsid w:val="00B4704F"/>
    <w:rsid w:val="00B5083D"/>
    <w:rsid w:val="00B56BD5"/>
    <w:rsid w:val="00B56D65"/>
    <w:rsid w:val="00B62AF3"/>
    <w:rsid w:val="00B63852"/>
    <w:rsid w:val="00B6524A"/>
    <w:rsid w:val="00B657DF"/>
    <w:rsid w:val="00B670C1"/>
    <w:rsid w:val="00B75463"/>
    <w:rsid w:val="00B759EF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23A5"/>
    <w:rsid w:val="00B93965"/>
    <w:rsid w:val="00B96DA9"/>
    <w:rsid w:val="00BA2C70"/>
    <w:rsid w:val="00BA4109"/>
    <w:rsid w:val="00BA4B57"/>
    <w:rsid w:val="00BB0CC0"/>
    <w:rsid w:val="00BB6957"/>
    <w:rsid w:val="00BB7A9A"/>
    <w:rsid w:val="00BC0BC5"/>
    <w:rsid w:val="00BC1E4F"/>
    <w:rsid w:val="00BC388C"/>
    <w:rsid w:val="00BC3E65"/>
    <w:rsid w:val="00BC7D60"/>
    <w:rsid w:val="00BD0029"/>
    <w:rsid w:val="00BD1625"/>
    <w:rsid w:val="00BD6B4F"/>
    <w:rsid w:val="00BE0B3A"/>
    <w:rsid w:val="00BE0BE9"/>
    <w:rsid w:val="00BE6B2E"/>
    <w:rsid w:val="00BF54C2"/>
    <w:rsid w:val="00C011C9"/>
    <w:rsid w:val="00C03709"/>
    <w:rsid w:val="00C0473E"/>
    <w:rsid w:val="00C05DBD"/>
    <w:rsid w:val="00C071D0"/>
    <w:rsid w:val="00C07A34"/>
    <w:rsid w:val="00C125FD"/>
    <w:rsid w:val="00C15612"/>
    <w:rsid w:val="00C22BB5"/>
    <w:rsid w:val="00C23E07"/>
    <w:rsid w:val="00C23FF7"/>
    <w:rsid w:val="00C2537A"/>
    <w:rsid w:val="00C26EA9"/>
    <w:rsid w:val="00C3110F"/>
    <w:rsid w:val="00C319E0"/>
    <w:rsid w:val="00C33CF4"/>
    <w:rsid w:val="00C34722"/>
    <w:rsid w:val="00C350DE"/>
    <w:rsid w:val="00C35A90"/>
    <w:rsid w:val="00C420E9"/>
    <w:rsid w:val="00C4340F"/>
    <w:rsid w:val="00C44A18"/>
    <w:rsid w:val="00C44FC6"/>
    <w:rsid w:val="00C45D3C"/>
    <w:rsid w:val="00C55A0A"/>
    <w:rsid w:val="00C6073F"/>
    <w:rsid w:val="00C645F4"/>
    <w:rsid w:val="00C758CA"/>
    <w:rsid w:val="00C766D4"/>
    <w:rsid w:val="00C81D39"/>
    <w:rsid w:val="00C82896"/>
    <w:rsid w:val="00C83D1C"/>
    <w:rsid w:val="00C84615"/>
    <w:rsid w:val="00C85DA1"/>
    <w:rsid w:val="00C870FE"/>
    <w:rsid w:val="00C910E2"/>
    <w:rsid w:val="00C97923"/>
    <w:rsid w:val="00CA0077"/>
    <w:rsid w:val="00CA1FEB"/>
    <w:rsid w:val="00CA2F5A"/>
    <w:rsid w:val="00CA56E0"/>
    <w:rsid w:val="00CA622E"/>
    <w:rsid w:val="00CB12D3"/>
    <w:rsid w:val="00CB358C"/>
    <w:rsid w:val="00CC0C23"/>
    <w:rsid w:val="00CC2FFF"/>
    <w:rsid w:val="00CC5A27"/>
    <w:rsid w:val="00CC7B27"/>
    <w:rsid w:val="00CD02FC"/>
    <w:rsid w:val="00CD038F"/>
    <w:rsid w:val="00CD54FD"/>
    <w:rsid w:val="00CD606F"/>
    <w:rsid w:val="00CD7ACD"/>
    <w:rsid w:val="00CE05DB"/>
    <w:rsid w:val="00CE3DC3"/>
    <w:rsid w:val="00CE45E2"/>
    <w:rsid w:val="00CE690F"/>
    <w:rsid w:val="00CF283F"/>
    <w:rsid w:val="00CF49A9"/>
    <w:rsid w:val="00CF5A5E"/>
    <w:rsid w:val="00D0061B"/>
    <w:rsid w:val="00D03D18"/>
    <w:rsid w:val="00D041A7"/>
    <w:rsid w:val="00D043FE"/>
    <w:rsid w:val="00D06428"/>
    <w:rsid w:val="00D0650F"/>
    <w:rsid w:val="00D070B9"/>
    <w:rsid w:val="00D13F7B"/>
    <w:rsid w:val="00D14579"/>
    <w:rsid w:val="00D16BA1"/>
    <w:rsid w:val="00D17F8F"/>
    <w:rsid w:val="00D252D4"/>
    <w:rsid w:val="00D30AF8"/>
    <w:rsid w:val="00D34521"/>
    <w:rsid w:val="00D34E70"/>
    <w:rsid w:val="00D44E7D"/>
    <w:rsid w:val="00D452BB"/>
    <w:rsid w:val="00D5439D"/>
    <w:rsid w:val="00D61995"/>
    <w:rsid w:val="00D6574A"/>
    <w:rsid w:val="00D72D86"/>
    <w:rsid w:val="00D7425D"/>
    <w:rsid w:val="00D759AE"/>
    <w:rsid w:val="00D75EA5"/>
    <w:rsid w:val="00D772D7"/>
    <w:rsid w:val="00D81922"/>
    <w:rsid w:val="00D82761"/>
    <w:rsid w:val="00D8760F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4223"/>
    <w:rsid w:val="00DA54AA"/>
    <w:rsid w:val="00DA60D6"/>
    <w:rsid w:val="00DB0728"/>
    <w:rsid w:val="00DB0A9B"/>
    <w:rsid w:val="00DB119A"/>
    <w:rsid w:val="00DB1794"/>
    <w:rsid w:val="00DB28CB"/>
    <w:rsid w:val="00DB6F47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E7A38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610A"/>
    <w:rsid w:val="00E17DE8"/>
    <w:rsid w:val="00E21458"/>
    <w:rsid w:val="00E254CF"/>
    <w:rsid w:val="00E259B6"/>
    <w:rsid w:val="00E271FA"/>
    <w:rsid w:val="00E30A56"/>
    <w:rsid w:val="00E3203E"/>
    <w:rsid w:val="00E339F7"/>
    <w:rsid w:val="00E408D1"/>
    <w:rsid w:val="00E40CDD"/>
    <w:rsid w:val="00E41B4F"/>
    <w:rsid w:val="00E4212E"/>
    <w:rsid w:val="00E43ECD"/>
    <w:rsid w:val="00E44414"/>
    <w:rsid w:val="00E54174"/>
    <w:rsid w:val="00E54654"/>
    <w:rsid w:val="00E54870"/>
    <w:rsid w:val="00E62843"/>
    <w:rsid w:val="00E63394"/>
    <w:rsid w:val="00E64993"/>
    <w:rsid w:val="00E65C50"/>
    <w:rsid w:val="00E67387"/>
    <w:rsid w:val="00E70F7A"/>
    <w:rsid w:val="00E75227"/>
    <w:rsid w:val="00E77787"/>
    <w:rsid w:val="00E80CC7"/>
    <w:rsid w:val="00E839DB"/>
    <w:rsid w:val="00E84E71"/>
    <w:rsid w:val="00E8541D"/>
    <w:rsid w:val="00E85D0F"/>
    <w:rsid w:val="00E86485"/>
    <w:rsid w:val="00E90169"/>
    <w:rsid w:val="00E91890"/>
    <w:rsid w:val="00E96089"/>
    <w:rsid w:val="00E9747C"/>
    <w:rsid w:val="00EA0FF5"/>
    <w:rsid w:val="00EA23C5"/>
    <w:rsid w:val="00EA3169"/>
    <w:rsid w:val="00EA4AAC"/>
    <w:rsid w:val="00EB009B"/>
    <w:rsid w:val="00EB5DEE"/>
    <w:rsid w:val="00EC15B4"/>
    <w:rsid w:val="00EC257C"/>
    <w:rsid w:val="00EC5301"/>
    <w:rsid w:val="00EC5F79"/>
    <w:rsid w:val="00ED0DFB"/>
    <w:rsid w:val="00ED0F0D"/>
    <w:rsid w:val="00ED165E"/>
    <w:rsid w:val="00ED1CF1"/>
    <w:rsid w:val="00ED2E8D"/>
    <w:rsid w:val="00ED4FE2"/>
    <w:rsid w:val="00ED74EA"/>
    <w:rsid w:val="00ED763B"/>
    <w:rsid w:val="00EE0B6A"/>
    <w:rsid w:val="00EE27E0"/>
    <w:rsid w:val="00EE3EA7"/>
    <w:rsid w:val="00EE3F8D"/>
    <w:rsid w:val="00EE67BD"/>
    <w:rsid w:val="00EF0AB2"/>
    <w:rsid w:val="00EF358D"/>
    <w:rsid w:val="00EF466C"/>
    <w:rsid w:val="00EF53BD"/>
    <w:rsid w:val="00EF5DD6"/>
    <w:rsid w:val="00EF6E3E"/>
    <w:rsid w:val="00F00C39"/>
    <w:rsid w:val="00F02157"/>
    <w:rsid w:val="00F0368D"/>
    <w:rsid w:val="00F07C22"/>
    <w:rsid w:val="00F1395D"/>
    <w:rsid w:val="00F141B4"/>
    <w:rsid w:val="00F15E2E"/>
    <w:rsid w:val="00F21D90"/>
    <w:rsid w:val="00F26272"/>
    <w:rsid w:val="00F35FCA"/>
    <w:rsid w:val="00F378C0"/>
    <w:rsid w:val="00F41739"/>
    <w:rsid w:val="00F4607A"/>
    <w:rsid w:val="00F5035A"/>
    <w:rsid w:val="00F506BD"/>
    <w:rsid w:val="00F52EC6"/>
    <w:rsid w:val="00F54B1F"/>
    <w:rsid w:val="00F54F0B"/>
    <w:rsid w:val="00F55A8F"/>
    <w:rsid w:val="00F55D29"/>
    <w:rsid w:val="00F5638A"/>
    <w:rsid w:val="00F566B7"/>
    <w:rsid w:val="00F61534"/>
    <w:rsid w:val="00F6156A"/>
    <w:rsid w:val="00F635DC"/>
    <w:rsid w:val="00F63721"/>
    <w:rsid w:val="00F65359"/>
    <w:rsid w:val="00F67A22"/>
    <w:rsid w:val="00F72936"/>
    <w:rsid w:val="00F7352F"/>
    <w:rsid w:val="00F740FB"/>
    <w:rsid w:val="00F81BD8"/>
    <w:rsid w:val="00F84698"/>
    <w:rsid w:val="00F862AF"/>
    <w:rsid w:val="00F86F0C"/>
    <w:rsid w:val="00F87BF2"/>
    <w:rsid w:val="00F87C87"/>
    <w:rsid w:val="00F9166E"/>
    <w:rsid w:val="00F91D3F"/>
    <w:rsid w:val="00FA2490"/>
    <w:rsid w:val="00FA36A3"/>
    <w:rsid w:val="00FA3D5D"/>
    <w:rsid w:val="00FA4B86"/>
    <w:rsid w:val="00FA75FE"/>
    <w:rsid w:val="00FB1866"/>
    <w:rsid w:val="00FB3813"/>
    <w:rsid w:val="00FB3F68"/>
    <w:rsid w:val="00FC20AA"/>
    <w:rsid w:val="00FC5834"/>
    <w:rsid w:val="00FD0AF1"/>
    <w:rsid w:val="00FD4AF5"/>
    <w:rsid w:val="00FE20A0"/>
    <w:rsid w:val="00FE3CAA"/>
    <w:rsid w:val="00FE4389"/>
    <w:rsid w:val="00FE6A8E"/>
    <w:rsid w:val="00FF17DC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4E0C9E"/>
  <w15:docId w15:val="{3CF9914D-73A4-4F54-9C52-3298A71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52A"/>
    <w:rPr>
      <w:rFonts w:ascii="Arial" w:hAnsi="Arial"/>
      <w:szCs w:val="24"/>
    </w:rPr>
  </w:style>
  <w:style w:type="paragraph" w:styleId="Heading1">
    <w:name w:val="heading 1"/>
    <w:basedOn w:val="Normal"/>
    <w:qFormat/>
    <w:rsid w:val="00A5252A"/>
    <w:pPr>
      <w:spacing w:before="100" w:beforeAutospacing="1" w:after="100" w:afterAutospacing="1"/>
      <w:jc w:val="center"/>
      <w:outlineLvl w:val="0"/>
    </w:pPr>
    <w:rPr>
      <w:rFonts w:eastAsia="Arial Unicode MS" w:cs="Helvetica"/>
      <w:b/>
      <w:bCs/>
      <w:color w:val="ED771A"/>
      <w:kern w:val="36"/>
      <w:szCs w:val="32"/>
    </w:rPr>
  </w:style>
  <w:style w:type="paragraph" w:styleId="Heading2">
    <w:name w:val="heading 2"/>
    <w:basedOn w:val="Normal"/>
    <w:next w:val="Normal"/>
    <w:autoRedefine/>
    <w:qFormat/>
    <w:rsid w:val="00A674E9"/>
    <w:pPr>
      <w:keepNext/>
      <w:spacing w:line="360" w:lineRule="auto"/>
      <w:outlineLvl w:val="1"/>
    </w:pPr>
    <w:rPr>
      <w:rFonts w:cs="Arial"/>
      <w:b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/>
      <w:sz w:val="24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/>
      <w:sz w:val="24"/>
      <w:szCs w:val="20"/>
    </w:rPr>
  </w:style>
  <w:style w:type="table" w:styleId="TableGrid">
    <w:name w:val="Table Grid"/>
    <w:basedOn w:val="TableNormal"/>
    <w:rsid w:val="00A5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5252A"/>
    <w:pPr>
      <w:tabs>
        <w:tab w:val="center" w:pos="4320"/>
        <w:tab w:val="right" w:pos="8640"/>
      </w:tabs>
    </w:pPr>
    <w:rPr>
      <w:b/>
      <w:i/>
    </w:rPr>
  </w:style>
  <w:style w:type="paragraph" w:styleId="Footer">
    <w:name w:val="footer"/>
    <w:basedOn w:val="Normal"/>
    <w:link w:val="FooterChar"/>
    <w:rsid w:val="00A5252A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rsid w:val="00A5252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E66B1"/>
    <w:pPr>
      <w:tabs>
        <w:tab w:val="left" w:pos="1260"/>
        <w:tab w:val="right" w:leader="dot" w:pos="8630"/>
      </w:tabs>
      <w:spacing w:line="360" w:lineRule="auto"/>
      <w:ind w:left="72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4505FB"/>
    <w:pPr>
      <w:tabs>
        <w:tab w:val="right" w:leader="dot" w:pos="8630"/>
      </w:tabs>
      <w:spacing w:line="360" w:lineRule="auto"/>
      <w:jc w:val="both"/>
    </w:pPr>
    <w:rPr>
      <w:rFonts w:asciiTheme="minorHAnsi" w:hAnsiTheme="minorHAnsi" w:cstheme="minorHAnsi"/>
      <w:b/>
      <w:noProof/>
      <w:szCs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Cs w:val="20"/>
    </w:rPr>
  </w:style>
  <w:style w:type="paragraph" w:styleId="BalloonText">
    <w:name w:val="Balloon Text"/>
    <w:basedOn w:val="Normal"/>
    <w:semiHidden/>
    <w:rsid w:val="00A5252A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004F15"/>
    <w:pPr>
      <w:tabs>
        <w:tab w:val="right" w:leader="dot" w:pos="8630"/>
      </w:tabs>
    </w:pPr>
    <w:rPr>
      <w:noProof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Cs w:val="20"/>
    </w:rPr>
  </w:style>
  <w:style w:type="paragraph" w:customStyle="1" w:styleId="MainTitle">
    <w:name w:val="Main Title"/>
    <w:basedOn w:val="Heading1"/>
    <w:autoRedefine/>
    <w:rsid w:val="005F7CE4"/>
    <w:pPr>
      <w:jc w:val="left"/>
    </w:pPr>
    <w:rPr>
      <w:b w:val="0"/>
      <w:bCs w:val="0"/>
      <w:color w:val="000000" w:themeColor="text1"/>
      <w:szCs w:val="20"/>
    </w:rPr>
  </w:style>
  <w:style w:type="paragraph" w:customStyle="1" w:styleId="MainTitle-Numbered">
    <w:name w:val="Main Title - Numbered"/>
    <w:basedOn w:val="MainTitle"/>
    <w:autoRedefine/>
    <w:rsid w:val="00953DB2"/>
    <w:pPr>
      <w:numPr>
        <w:numId w:val="3"/>
      </w:numPr>
      <w:tabs>
        <w:tab w:val="clear" w:pos="1440"/>
        <w:tab w:val="num" w:pos="1620"/>
      </w:tabs>
      <w:ind w:left="1080" w:hanging="450"/>
    </w:pPr>
    <w:rPr>
      <w:b/>
      <w:color w:val="E36C0A" w:themeColor="accent6" w:themeShade="BF"/>
      <w:sz w:val="24"/>
      <w:szCs w:val="24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b/>
      <w:bCs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character" w:customStyle="1" w:styleId="FooterChar">
    <w:name w:val="Footer Char"/>
    <w:link w:val="Footer"/>
    <w:rsid w:val="00AF0678"/>
    <w:rPr>
      <w:rFonts w:ascii="Arial" w:hAnsi="Arial"/>
      <w:szCs w:val="24"/>
    </w:rPr>
  </w:style>
  <w:style w:type="paragraph" w:styleId="BodyText">
    <w:name w:val="Body Text"/>
    <w:basedOn w:val="Normal"/>
    <w:link w:val="BodyTextChar"/>
    <w:rsid w:val="00A5252A"/>
    <w:rPr>
      <w:szCs w:val="20"/>
    </w:rPr>
  </w:style>
  <w:style w:type="character" w:customStyle="1" w:styleId="BodyTextChar">
    <w:name w:val="Body Text Char"/>
    <w:link w:val="BodyText"/>
    <w:rsid w:val="001F1953"/>
    <w:rPr>
      <w:rFonts w:ascii="Arial" w:hAnsi="Arial"/>
    </w:rPr>
  </w:style>
  <w:style w:type="numbering" w:customStyle="1" w:styleId="StyleBulletedWingdingssymbol10ptBoldItalicUnderline">
    <w:name w:val="Style Bulleted Wingdings (symbol) 10 pt Bold Italic Underline..."/>
    <w:basedOn w:val="NoList"/>
    <w:rsid w:val="00A5252A"/>
    <w:pPr>
      <w:numPr>
        <w:numId w:val="5"/>
      </w:numPr>
    </w:pPr>
  </w:style>
  <w:style w:type="paragraph" w:customStyle="1" w:styleId="Unlistedmainbullet">
    <w:name w:val="Unlisted main bullet"/>
    <w:basedOn w:val="Normal"/>
    <w:qFormat/>
    <w:rsid w:val="00A5252A"/>
    <w:pPr>
      <w:numPr>
        <w:numId w:val="6"/>
      </w:numPr>
      <w:spacing w:line="360" w:lineRule="auto"/>
    </w:pPr>
    <w:rPr>
      <w:rFonts w:cs="Arial"/>
      <w:i/>
      <w:szCs w:val="20"/>
    </w:rPr>
  </w:style>
  <w:style w:type="paragraph" w:customStyle="1" w:styleId="Listedmainbullet">
    <w:name w:val="Listed main bullet"/>
    <w:basedOn w:val="Normal"/>
    <w:rsid w:val="00A5252A"/>
    <w:pPr>
      <w:numPr>
        <w:numId w:val="4"/>
      </w:numPr>
    </w:pPr>
    <w:rPr>
      <w:rFonts w:cs="Arial"/>
      <w:szCs w:val="20"/>
    </w:rPr>
  </w:style>
  <w:style w:type="paragraph" w:customStyle="1" w:styleId="Listedsub-bullets">
    <w:name w:val="Listed sub-bullets"/>
    <w:basedOn w:val="Normal"/>
    <w:rsid w:val="00A5252A"/>
    <w:pPr>
      <w:numPr>
        <w:numId w:val="7"/>
      </w:numPr>
      <w:spacing w:line="360" w:lineRule="auto"/>
    </w:pPr>
    <w:rPr>
      <w:iCs/>
      <w:szCs w:val="20"/>
    </w:rPr>
  </w:style>
  <w:style w:type="paragraph" w:customStyle="1" w:styleId="NormalCentre">
    <w:name w:val="Normal Centre"/>
    <w:basedOn w:val="Normal"/>
    <w:rsid w:val="00A5252A"/>
    <w:pPr>
      <w:jc w:val="center"/>
    </w:pPr>
    <w:rPr>
      <w:szCs w:val="20"/>
    </w:rPr>
  </w:style>
  <w:style w:type="character" w:customStyle="1" w:styleId="NormalBoldUnderline">
    <w:name w:val="Normal Bold Underline"/>
    <w:rsid w:val="00A5252A"/>
    <w:rPr>
      <w:rFonts w:ascii="Arial" w:hAnsi="Arial"/>
      <w:b/>
      <w:bCs/>
      <w:sz w:val="20"/>
      <w:u w:val="single"/>
    </w:rPr>
  </w:style>
  <w:style w:type="paragraph" w:customStyle="1" w:styleId="UnlistedmainbulletBold">
    <w:name w:val="Unlisted main bullet + Bold"/>
    <w:basedOn w:val="Unlistedmainbullet"/>
    <w:rsid w:val="00A5252A"/>
    <w:rPr>
      <w:b/>
      <w:bCs/>
      <w:i w:val="0"/>
      <w:iCs/>
    </w:rPr>
  </w:style>
  <w:style w:type="character" w:customStyle="1" w:styleId="NormalBold">
    <w:name w:val="Normal Bold"/>
    <w:rsid w:val="00A5252A"/>
    <w:rPr>
      <w:rFonts w:ascii="Arial" w:hAnsi="Arial"/>
      <w:b/>
      <w:bCs/>
      <w:sz w:val="20"/>
    </w:rPr>
  </w:style>
  <w:style w:type="paragraph" w:customStyle="1" w:styleId="NormalLinespacingDoubleBoxSinglesolidlineAuto">
    <w:name w:val="Normal Line spacing:  Double Box: (Single solid line Auto..."/>
    <w:basedOn w:val="Normal"/>
    <w:rsid w:val="00A52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480" w:lineRule="auto"/>
    </w:pPr>
    <w:rPr>
      <w:szCs w:val="20"/>
    </w:rPr>
  </w:style>
  <w:style w:type="character" w:customStyle="1" w:styleId="Tabletext">
    <w:name w:val="Table text"/>
    <w:rsid w:val="00A5252A"/>
    <w:rPr>
      <w:rFonts w:ascii="Arial" w:hAnsi="Arial"/>
      <w:sz w:val="20"/>
    </w:rPr>
  </w:style>
  <w:style w:type="character" w:customStyle="1" w:styleId="TableHeader">
    <w:name w:val="Table Header"/>
    <w:rsid w:val="00A5252A"/>
    <w:rPr>
      <w:rFonts w:ascii="Arial" w:hAnsi="Arial"/>
      <w:b/>
      <w:bCs/>
      <w:sz w:val="20"/>
    </w:rPr>
  </w:style>
  <w:style w:type="paragraph" w:customStyle="1" w:styleId="TableHeader0">
    <w:name w:val="Table_Header"/>
    <w:basedOn w:val="Normal"/>
    <w:rsid w:val="001F1953"/>
    <w:pPr>
      <w:shd w:val="pct20" w:color="auto" w:fill="FFFFFF"/>
      <w:autoSpaceDE w:val="0"/>
      <w:autoSpaceDN w:val="0"/>
    </w:pPr>
    <w:rPr>
      <w:rFonts w:cs="Arial"/>
      <w:sz w:val="16"/>
      <w:szCs w:val="20"/>
    </w:rPr>
  </w:style>
  <w:style w:type="paragraph" w:customStyle="1" w:styleId="StyleCandaraRight118Before6ptAfter6pt">
    <w:name w:val="Style Candara Right:  1.18&quot; Before:  6 pt After:  6 pt"/>
    <w:basedOn w:val="Normal"/>
    <w:rsid w:val="001F1953"/>
    <w:pPr>
      <w:spacing w:before="120" w:after="120"/>
      <w:ind w:right="1700"/>
    </w:pPr>
    <w:rPr>
      <w:rFonts w:ascii="Candara" w:hAnsi="Candara"/>
      <w:szCs w:val="20"/>
    </w:rPr>
  </w:style>
  <w:style w:type="character" w:customStyle="1" w:styleId="StyleNormalBold">
    <w:name w:val="Style Normal Bold"/>
    <w:rsid w:val="002A7A4F"/>
    <w:rPr>
      <w:rFonts w:ascii="Arial" w:hAnsi="Arial"/>
      <w:b/>
      <w:bCs/>
      <w:sz w:val="20"/>
    </w:rPr>
  </w:style>
  <w:style w:type="paragraph" w:customStyle="1" w:styleId="StylePara-unlistedbullets">
    <w:name w:val="Style Para - unlisted bullets"/>
    <w:basedOn w:val="Para-Heading2Bulleted"/>
    <w:rsid w:val="002A7A4F"/>
    <w:pPr>
      <w:spacing w:before="120" w:after="120"/>
    </w:pPr>
    <w:rPr>
      <w:rFonts w:ascii="Arial" w:hAnsi="Arial"/>
    </w:rPr>
  </w:style>
  <w:style w:type="paragraph" w:customStyle="1" w:styleId="StylePara">
    <w:name w:val="Style Para"/>
    <w:basedOn w:val="Para-Heading2"/>
    <w:rsid w:val="00337986"/>
    <w:rPr>
      <w:rFonts w:ascii="Arial" w:hAnsi="Arial"/>
    </w:rPr>
  </w:style>
  <w:style w:type="paragraph" w:customStyle="1" w:styleId="StyleCaptionArialCentered">
    <w:name w:val="Style Caption + Arial Centered"/>
    <w:basedOn w:val="Caption"/>
    <w:rsid w:val="00337986"/>
    <w:pPr>
      <w:jc w:val="center"/>
    </w:pPr>
  </w:style>
  <w:style w:type="character" w:customStyle="1" w:styleId="StyleArialItalic">
    <w:name w:val="Style Arial Italic"/>
    <w:rsid w:val="00337986"/>
    <w:rPr>
      <w:rFonts w:ascii="Arial" w:hAnsi="Arial"/>
      <w:i/>
      <w:iCs/>
    </w:rPr>
  </w:style>
  <w:style w:type="paragraph" w:customStyle="1" w:styleId="StyleCaptionArial">
    <w:name w:val="Style Caption + Arial"/>
    <w:basedOn w:val="Caption"/>
    <w:rsid w:val="00213687"/>
  </w:style>
  <w:style w:type="character" w:customStyle="1" w:styleId="StyleCodeArial">
    <w:name w:val="Style Code + Arial"/>
    <w:rsid w:val="00213687"/>
    <w:rPr>
      <w:rFonts w:ascii="Arial" w:hAnsi="Arial"/>
      <w:sz w:val="20"/>
    </w:rPr>
  </w:style>
  <w:style w:type="paragraph" w:customStyle="1" w:styleId="StyleCaptionArialNotBoldCentered">
    <w:name w:val="Style Caption + Arial Not Bold Centered"/>
    <w:basedOn w:val="Caption"/>
    <w:rsid w:val="00213687"/>
    <w:pPr>
      <w:jc w:val="center"/>
    </w:pPr>
    <w:rPr>
      <w:b w:val="0"/>
      <w:bCs w:val="0"/>
    </w:rPr>
  </w:style>
  <w:style w:type="paragraph" w:customStyle="1" w:styleId="StyleArialUnderlineLeft05Linespacing15lines">
    <w:name w:val="Style Arial Underline Left:  0.5&quot; Line spacing:  1.5 lines"/>
    <w:basedOn w:val="Normal"/>
    <w:rsid w:val="00213687"/>
    <w:pPr>
      <w:spacing w:line="360" w:lineRule="auto"/>
      <w:ind w:left="720"/>
    </w:pPr>
    <w:rPr>
      <w:szCs w:val="20"/>
      <w:u w:val="single"/>
    </w:rPr>
  </w:style>
  <w:style w:type="paragraph" w:customStyle="1" w:styleId="DocTitle">
    <w:name w:val="Doc Title"/>
    <w:qFormat/>
    <w:rsid w:val="00A2727F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  <w:style w:type="paragraph" w:customStyle="1" w:styleId="StyleArialLeft05Linespacing15lines">
    <w:name w:val="Style Arial Left:  0.5&quot; Line spacing:  1.5 lines"/>
    <w:basedOn w:val="Normal"/>
    <w:rsid w:val="00A2727F"/>
    <w:pPr>
      <w:spacing w:line="360" w:lineRule="auto"/>
      <w:ind w:left="720"/>
    </w:pPr>
    <w:rPr>
      <w:szCs w:val="20"/>
    </w:rPr>
  </w:style>
  <w:style w:type="character" w:customStyle="1" w:styleId="StyleArial20ptBold">
    <w:name w:val="Style Arial 20 pt Bold"/>
    <w:rsid w:val="00A2727F"/>
    <w:rPr>
      <w:rFonts w:ascii="Arial" w:hAnsi="Arial"/>
      <w:b/>
      <w:bCs/>
      <w:sz w:val="40"/>
    </w:rPr>
  </w:style>
  <w:style w:type="character" w:customStyle="1" w:styleId="StyleArialBold">
    <w:name w:val="Style Arial Bold"/>
    <w:rsid w:val="00A2727F"/>
    <w:rPr>
      <w:rFonts w:ascii="Arial" w:hAnsi="Arial"/>
      <w:b/>
      <w:bCs/>
    </w:rPr>
  </w:style>
  <w:style w:type="paragraph" w:styleId="TOC9">
    <w:name w:val="toc 9"/>
    <w:basedOn w:val="Normal"/>
    <w:next w:val="Normal"/>
    <w:autoRedefine/>
    <w:rsid w:val="00F72936"/>
    <w:pPr>
      <w:ind w:left="1600"/>
    </w:pPr>
  </w:style>
  <w:style w:type="paragraph" w:styleId="ListParagraph">
    <w:name w:val="List Paragraph"/>
    <w:basedOn w:val="Normal"/>
    <w:link w:val="ListParagraphChar"/>
    <w:uiPriority w:val="34"/>
    <w:qFormat/>
    <w:rsid w:val="00212AE1"/>
    <w:pPr>
      <w:ind w:left="720"/>
      <w:contextualSpacing/>
    </w:pPr>
  </w:style>
  <w:style w:type="character" w:styleId="FollowedHyperlink">
    <w:name w:val="FollowedHyperlink"/>
    <w:basedOn w:val="DefaultParagraphFont"/>
    <w:rsid w:val="00B070C9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E7A38"/>
    <w:rPr>
      <w:rFonts w:ascii="Arial" w:hAnsi="Arial"/>
      <w:szCs w:val="24"/>
    </w:rPr>
  </w:style>
  <w:style w:type="paragraph" w:customStyle="1" w:styleId="PictureBorder">
    <w:name w:val="PictureBorder"/>
    <w:basedOn w:val="Normal"/>
    <w:autoRedefine/>
    <w:rsid w:val="00CD7ACD"/>
    <w:pPr>
      <w:tabs>
        <w:tab w:val="left" w:pos="388"/>
        <w:tab w:val="right" w:pos="9157"/>
      </w:tabs>
      <w:spacing w:line="360" w:lineRule="auto"/>
      <w:ind w:left="720"/>
      <w:jc w:val="both"/>
    </w:pPr>
    <w:rPr>
      <w:rFonts w:ascii="Trebuchet MS" w:hAnsi="Trebuchet MS"/>
      <w:b/>
      <w:sz w:val="21"/>
    </w:rPr>
  </w:style>
  <w:style w:type="character" w:customStyle="1" w:styleId="NormalBoldChar">
    <w:name w:val="Normal Bold Char"/>
    <w:rsid w:val="00CD7ACD"/>
    <w:rPr>
      <w:rFonts w:ascii="Arial" w:hAnsi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\CoursewareRebranding\Edited\Courseware%20templates%20for%20word%20doc\Ref\Courseware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Templates_2016</FolderName>
    <Material_x0020_Type xmlns="a85eb2a3-840f-4054-86f6-d41d0c1cba4b">Template</Material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F2559C04AE4488E94205E47398A2E" ma:contentTypeVersion="1" ma:contentTypeDescription="Create a new document." ma:contentTypeScope="" ma:versionID="bb2d9302acd88bfb40288f9de05848d0">
  <xsd:schema xmlns:xsd="http://www.w3.org/2001/XMLSchema" xmlns:xs="http://www.w3.org/2001/XMLSchema" xmlns:p="http://schemas.microsoft.com/office/2006/metadata/properties" xmlns:ns2="a85eb2a3-840f-4054-86f6-d41d0c1cba4b" xmlns:ns3="952a6df7-b138-4f89-9bc4-e7a874ea3254" targetNamespace="http://schemas.microsoft.com/office/2006/metadata/properties" ma:root="true" ma:fieldsID="2d7d6362be7cac7839ee051b71b7ca70" ns2:_="" ns3:_="">
    <xsd:import namespace="a85eb2a3-840f-4054-86f6-d41d0c1cba4b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Material_x0020_Type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eb2a3-840f-4054-86f6-d41d0c1cba4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8" ma:displayName="Material Type" ma:default="Template" ma:format="Dropdown" ma:internalName="Material_x0020_Type">
      <xsd:simpleType>
        <xsd:restriction base="dms:Choice">
          <xsd:enumeration value="Procedure"/>
          <xsd:enumeration value="Guideline"/>
          <xsd:enumeration value="Form"/>
          <xsd:enumeration value="Format"/>
          <xsd:enumeration value="General"/>
          <xsd:enumeration value="Templa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9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EDB2D-A63B-4FF0-86C0-A1F173B4409F}">
  <ds:schemaRefs>
    <ds:schemaRef ds:uri="http://schemas.microsoft.com/office/2006/metadata/properties"/>
    <ds:schemaRef ds:uri="http://schemas.microsoft.com/office/infopath/2007/PartnerControls"/>
    <ds:schemaRef ds:uri="952a6df7-b138-4f89-9bc4-e7a874ea3254"/>
    <ds:schemaRef ds:uri="a85eb2a3-840f-4054-86f6-d41d0c1cba4b"/>
  </ds:schemaRefs>
</ds:datastoreItem>
</file>

<file path=customXml/itemProps2.xml><?xml version="1.0" encoding="utf-8"?>
<ds:datastoreItem xmlns:ds="http://schemas.openxmlformats.org/officeDocument/2006/customXml" ds:itemID="{3F05994F-F38A-4DCB-8C82-02390AFE0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E1460-653D-4DAF-B1DD-C8EE25172C9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DAD3681-46E6-41FA-A0E9-FACA6C718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eb2a3-840f-4054-86f6-d41d0c1cba4b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AD77391-3E21-44A3-AAE1-58159C6D9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CoursewareTemplates</Template>
  <TotalTime>0</TotalTime>
  <Pages>9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(TOC – Components)</vt:lpstr>
    </vt:vector>
  </TitlesOfParts>
  <Company>IGATECORP</Company>
  <LinksUpToDate>false</LinksUpToDate>
  <CharactersWithSpaces>5692</CharactersWithSpaces>
  <SharedDoc>false</SharedDoc>
  <HLinks>
    <vt:vector size="162" baseType="variant"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_Toc448749425</vt:lpwstr>
      </vt:variant>
      <vt:variant>
        <vt:i4>2031676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_Toc448749423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_Toc448749422</vt:lpwstr>
      </vt:variant>
      <vt:variant>
        <vt:i4>2031676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_Toc448749421</vt:lpwstr>
      </vt:variant>
      <vt:variant>
        <vt:i4>2031676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_Toc448749420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_Toc448749419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_Toc448749418</vt:lpwstr>
      </vt:variant>
      <vt:variant>
        <vt:i4>4194419</vt:i4>
      </vt:variant>
      <vt:variant>
        <vt:i4>117</vt:i4>
      </vt:variant>
      <vt:variant>
        <vt:i4>0</vt:i4>
      </vt:variant>
      <vt:variant>
        <vt:i4>5</vt:i4>
      </vt:variant>
      <vt:variant>
        <vt:lpwstr>http://pace.patni.com/TechRS/download.asp?course=Internet_HTML</vt:lpwstr>
      </vt:variant>
      <vt:variant>
        <vt:lpwstr/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_Toc448749465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_Toc448749464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_Toc448749463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_Toc448749462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_Toc448749461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_Toc448749460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_Toc448749459</vt:lpwstr>
      </vt:variant>
      <vt:variant>
        <vt:i4>1572924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_Toc448749458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_Toc448749457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_Toc448749456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_Toc448749455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_Toc448749454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_Toc448749453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_Toc448749452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_Toc448749451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_Toc448749450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_Toc448749449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_Toc448749448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_Toc448749447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(TOC – Components)</dc:title>
  <dc:creator>diwanjum</dc:creator>
  <cp:lastModifiedBy>Vikash, Rahul</cp:lastModifiedBy>
  <cp:revision>2</cp:revision>
  <cp:lastPrinted>2008-09-20T07:53:00Z</cp:lastPrinted>
  <dcterms:created xsi:type="dcterms:W3CDTF">2018-05-16T19:32:00Z</dcterms:created>
  <dcterms:modified xsi:type="dcterms:W3CDTF">2018-05-16T19:32:00Z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0x010100A64F2559C04AE4488E94205E47398A2E</vt:lpwstr>
  </property>
</Properties>
</file>