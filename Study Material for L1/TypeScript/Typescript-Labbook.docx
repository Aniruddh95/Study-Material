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5D0CC0" w:rsidRPr="001F1953" w:rsidRDefault="005D0CC0" w:rsidP="005D0CC0">
      <w:pPr>
        <w:pStyle w:val="DocTitle"/>
      </w:pPr>
      <w:r w:rsidRPr="005D0CC0">
        <w:t xml:space="preserve"> </w:t>
      </w:r>
      <w:r w:rsidR="001630D4">
        <w:t>TypeScript</w:t>
      </w:r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1862B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</w:t>
            </w:r>
            <w:r w:rsidR="005E3918">
              <w:rPr>
                <w:rFonts w:cs="Arial"/>
                <w:szCs w:val="20"/>
              </w:rPr>
              <w:t xml:space="preserve"> 201</w:t>
            </w:r>
            <w:r w:rsidR="00B77CD4">
              <w:rPr>
                <w:rFonts w:cs="Arial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E903CB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E903CB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</w:t>
            </w:r>
            <w:r w:rsidR="00E903CB">
              <w:rPr>
                <w:rFonts w:cs="Arial"/>
                <w:szCs w:val="20"/>
              </w:rPr>
              <w:t xml:space="preserve"> course contents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0E0C14" w:rsidRDefault="000E0C14" w:rsidP="001F1953"/>
    <w:p w:rsidR="000E0C14" w:rsidRDefault="000E0C14" w:rsidP="001F1953"/>
    <w:p w:rsidR="000E0C14" w:rsidRDefault="000E0C14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  <w:r w:rsidRPr="0095388B"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:rsidR="001067BA" w:rsidRPr="00951E16" w:rsidRDefault="00261D34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szCs w:val="20"/>
        </w:rPr>
        <w:t xml:space="preserve"> </w:t>
      </w:r>
      <w:r w:rsidR="00BA2C70" w:rsidRPr="00951E16">
        <w:rPr>
          <w:szCs w:val="20"/>
        </w:rPr>
        <w:t xml:space="preserve">                        </w:t>
      </w:r>
      <w:r w:rsidR="00F72936" w:rsidRPr="00951E16">
        <w:rPr>
          <w:szCs w:val="20"/>
        </w:rPr>
        <w:fldChar w:fldCharType="begin"/>
      </w:r>
      <w:r w:rsidR="00F72936" w:rsidRPr="00951E16">
        <w:rPr>
          <w:szCs w:val="20"/>
        </w:rPr>
        <w:instrText xml:space="preserve"> TOC \o "1-3" \h \z \u </w:instrText>
      </w:r>
      <w:r w:rsidR="00F72936" w:rsidRPr="00951E16">
        <w:rPr>
          <w:szCs w:val="20"/>
        </w:rPr>
        <w:fldChar w:fldCharType="separate"/>
      </w:r>
      <w:hyperlink w:anchor="_Toc452123394" w:history="1">
        <w:r w:rsidR="001067BA" w:rsidRPr="00951E16">
          <w:rPr>
            <w:rStyle w:val="Hyperlink"/>
            <w:noProof/>
            <w:szCs w:val="20"/>
          </w:rPr>
          <w:t>Overview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_Toc452123394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  </w:t>
      </w:r>
      <w:hyperlink w:anchor="_Toc452123395" w:history="1">
        <w:r w:rsidR="001067BA" w:rsidRPr="00951E16">
          <w:rPr>
            <w:rStyle w:val="Hyperlink"/>
            <w:noProof/>
            <w:szCs w:val="20"/>
          </w:rPr>
          <w:t>Setup Checklist for AngularJS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_Toc452123395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 </w:t>
      </w:r>
      <w:hyperlink w:anchor="_Toc452123396" w:history="1">
        <w:r w:rsidR="001067BA" w:rsidRPr="00951E16">
          <w:rPr>
            <w:rStyle w:val="Hyperlink"/>
            <w:noProof/>
            <w:szCs w:val="20"/>
          </w:rPr>
          <w:t>Instructions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_Toc452123396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</w:t>
      </w:r>
      <w:hyperlink w:anchor="_Toc452123397" w:history="1">
        <w:r w:rsidR="001067BA" w:rsidRPr="00951E16">
          <w:rPr>
            <w:rStyle w:val="Hyperlink"/>
            <w:noProof/>
            <w:szCs w:val="20"/>
          </w:rPr>
          <w:t>Learning More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_Toc452123397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 </w:t>
      </w:r>
      <w:hyperlink w:anchor="_Toc452123398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1.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007F53">
          <w:rPr>
            <w:rFonts w:asciiTheme="minorHAnsi" w:eastAsiaTheme="minorEastAsia" w:hAnsiTheme="minorHAnsi" w:cstheme="minorBidi"/>
            <w:i/>
            <w:color w:val="auto"/>
            <w:szCs w:val="20"/>
          </w:rPr>
          <w:t xml:space="preserve">TypeScript </w:t>
        </w:r>
        <w:r w:rsidR="00DE7A38">
          <w:rPr>
            <w:rStyle w:val="Hyperlink"/>
            <w:i/>
            <w:szCs w:val="20"/>
          </w:rPr>
          <w:t>Angular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_Toc452123398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5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Pr="00951E16" w:rsidRDefault="006F7F8D" w:rsidP="001630D4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</w:p>
    <w:p w:rsidR="006C14FA" w:rsidRPr="00951E16" w:rsidRDefault="006C14FA" w:rsidP="006C14FA">
      <w:pPr>
        <w:rPr>
          <w:i/>
          <w:noProof/>
          <w:szCs w:val="20"/>
        </w:rPr>
      </w:pPr>
      <w:r w:rsidRPr="00951E16">
        <w:rPr>
          <w:i/>
          <w:noProof/>
          <w:szCs w:val="20"/>
        </w:rPr>
        <w:t xml:space="preserve">         Appendices</w:t>
      </w:r>
      <w:r w:rsidR="00FD4AF5" w:rsidRPr="00951E16">
        <w:rPr>
          <w:i/>
          <w:noProof/>
          <w:szCs w:val="20"/>
        </w:rPr>
        <w:t>………………………………………………………………………………………… 11</w:t>
      </w:r>
    </w:p>
    <w:p w:rsidR="00FD4AF5" w:rsidRPr="00951E16" w:rsidRDefault="00FD4AF5" w:rsidP="00DE7A38">
      <w:pPr>
        <w:pStyle w:val="Heading2"/>
        <w:rPr>
          <w:noProof/>
        </w:rPr>
      </w:pPr>
      <w:r w:rsidRPr="00951E16">
        <w:rPr>
          <w:noProof/>
        </w:rPr>
        <w:t xml:space="preserve">  </w:t>
      </w:r>
      <w:r w:rsidR="00DE7A38">
        <w:rPr>
          <w:noProof/>
        </w:rPr>
        <w:t xml:space="preserve">             </w:t>
      </w:r>
      <w:r w:rsidRPr="00951E16">
        <w:rPr>
          <w:noProof/>
        </w:rPr>
        <w:t xml:space="preserve"> Appendix A: Table of Figures ………………………………………………………… </w:t>
      </w:r>
      <w:r w:rsidR="00951E16" w:rsidRPr="00951E16">
        <w:rPr>
          <w:noProof/>
        </w:rPr>
        <w:t xml:space="preserve">   </w:t>
      </w:r>
      <w:r w:rsidRPr="00951E16">
        <w:rPr>
          <w:noProof/>
        </w:rPr>
        <w:t>11</w:t>
      </w:r>
    </w:p>
    <w:p w:rsidR="00FD4AF5" w:rsidRPr="00951E16" w:rsidRDefault="00FD4AF5" w:rsidP="006C14FA">
      <w:pPr>
        <w:rPr>
          <w:i/>
          <w:noProof/>
          <w:szCs w:val="20"/>
        </w:rPr>
      </w:pPr>
    </w:p>
    <w:p w:rsidR="006F7F8D" w:rsidRPr="00951E16" w:rsidRDefault="006F7F8D" w:rsidP="006F7F8D">
      <w:pPr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pStyle w:val="TOC1"/>
        <w:jc w:val="both"/>
        <w:rPr>
          <w:rStyle w:val="Hyperlink"/>
          <w:i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26348A" w:rsidRPr="0095388B" w:rsidRDefault="00F72936" w:rsidP="005E3918">
      <w:pPr>
        <w:pStyle w:val="TOC1"/>
        <w:ind w:left="0"/>
        <w:jc w:val="both"/>
      </w:pPr>
      <w:r w:rsidRPr="00951E16">
        <w:rPr>
          <w:i/>
          <w:szCs w:val="20"/>
        </w:rPr>
        <w:fldChar w:fldCharType="end"/>
      </w:r>
      <w:r w:rsidR="0026348A" w:rsidRPr="0095388B">
        <w:t>Getting Started</w:t>
      </w:r>
    </w:p>
    <w:p w:rsidR="003270E8" w:rsidRPr="0095388B" w:rsidRDefault="003270E8" w:rsidP="00DE7A38">
      <w:pPr>
        <w:pStyle w:val="Heading2"/>
      </w:pPr>
      <w:bookmarkStart w:id="9" w:name="_Toc450204972"/>
      <w:bookmarkStart w:id="10" w:name="_Toc452123394"/>
      <w:r w:rsidRPr="0095388B">
        <w:t>Overview</w:t>
      </w:r>
      <w:bookmarkEnd w:id="9"/>
      <w:bookmarkEnd w:id="10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learning </w:t>
      </w:r>
      <w:r w:rsidR="00007F53">
        <w:rPr>
          <w:rFonts w:ascii="Candara" w:hAnsi="Candara" w:cs="Arial"/>
        </w:rPr>
        <w:t>Angular 2.0</w:t>
      </w:r>
      <w:r>
        <w:rPr>
          <w:rFonts w:ascii="Candara" w:hAnsi="Candara" w:cs="Arial"/>
        </w:rPr>
        <w:t xml:space="preserve"> For JEE</w:t>
      </w:r>
      <w:r w:rsidRPr="0095388B">
        <w:rPr>
          <w:rFonts w:ascii="Candara" w:hAnsi="Candara" w:cs="Arial"/>
        </w:rPr>
        <w:t xml:space="preserve"> 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1" w:name="_Toc12394316"/>
      <w:bookmarkStart w:id="12" w:name="_Toc136055301"/>
      <w:bookmarkStart w:id="13" w:name="_Toc450204973"/>
      <w:bookmarkStart w:id="14" w:name="_Toc452123395"/>
      <w:r w:rsidRPr="0095388B">
        <w:t xml:space="preserve">Setup Checklist for </w:t>
      </w:r>
      <w:bookmarkEnd w:id="11"/>
      <w:bookmarkEnd w:id="12"/>
      <w:bookmarkEnd w:id="13"/>
      <w:bookmarkEnd w:id="14"/>
      <w:r w:rsidR="001630D4">
        <w:t>Typescript</w:t>
      </w:r>
      <w:bookmarkStart w:id="15" w:name="_GoBack"/>
      <w:bookmarkEnd w:id="15"/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007F53" w:rsidRPr="0095388B" w:rsidRDefault="00007F53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 xml:space="preserve">Node.js install with node module 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6" w:name="_Toc450204974"/>
      <w:bookmarkStart w:id="17" w:name="_Toc452123396"/>
      <w:r w:rsidRPr="0095388B">
        <w:t>Instructions</w:t>
      </w:r>
      <w:bookmarkEnd w:id="16"/>
      <w:bookmarkEnd w:id="17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>
        <w:rPr>
          <w:rFonts w:ascii="Candara" w:hAnsi="Candara" w:cs="Arial"/>
        </w:rPr>
        <w:t>angular</w:t>
      </w:r>
      <w:r w:rsidRPr="0095388B">
        <w:rPr>
          <w:rFonts w:ascii="Candara" w:hAnsi="Candara" w:cs="Arial"/>
        </w:rPr>
        <w:t>_assgn. For each lab exercise create a directory as lab &lt;lab number&gt;.</w:t>
      </w:r>
    </w:p>
    <w:p w:rsidR="003270E8" w:rsidRDefault="003270E8" w:rsidP="00007F53">
      <w:pPr>
        <w:pStyle w:val="Para-Heading2Bullet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You may also look up the on-line help provided in </w:t>
      </w:r>
      <w:r w:rsidR="00007F53" w:rsidRPr="00007F53">
        <w:rPr>
          <w:rFonts w:ascii="Candara" w:hAnsi="Candara" w:cs="Arial"/>
        </w:rPr>
        <w:t>https://v2.angular.io/docs/ts/latest/guide/setup.html</w:t>
      </w: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80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8" w:name="_Toc515766575"/>
      <w:bookmarkStart w:id="19" w:name="_Toc515766695"/>
      <w:bookmarkStart w:id="20" w:name="_Toc107468493"/>
      <w:bookmarkStart w:id="21" w:name="_Toc136055300"/>
    </w:p>
    <w:p w:rsidR="003270E8" w:rsidRPr="0095388B" w:rsidRDefault="003270E8" w:rsidP="00DE7A38">
      <w:pPr>
        <w:pStyle w:val="Heading2"/>
      </w:pPr>
      <w:bookmarkStart w:id="22" w:name="_Toc450204975"/>
      <w:bookmarkStart w:id="23" w:name="_Toc452123397"/>
      <w:bookmarkEnd w:id="18"/>
      <w:bookmarkEnd w:id="19"/>
      <w:bookmarkEnd w:id="20"/>
      <w:bookmarkEnd w:id="21"/>
      <w:r w:rsidRPr="0095388B">
        <w:t>Learning More</w:t>
      </w:r>
      <w:bookmarkEnd w:id="22"/>
      <w:bookmarkEnd w:id="23"/>
      <w:r w:rsidRPr="0095388B">
        <w:t xml:space="preserve"> </w:t>
      </w:r>
    </w:p>
    <w:p w:rsidR="003270E8" w:rsidRPr="0095388B" w:rsidRDefault="003270E8" w:rsidP="003270E8">
      <w:pPr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EF5DD6" w:rsidP="00A2727F">
      <w:pPr>
        <w:pStyle w:val="MainTitle-Numbered"/>
      </w:pPr>
      <w:r>
        <w:lastRenderedPageBreak/>
        <w:t xml:space="preserve">Typescript Angular </w:t>
      </w:r>
      <w:r w:rsidR="009F6859">
        <w:t>Components &amp; Data Binding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7425D" w:rsidRPr="0095388B" w:rsidRDefault="00212AE1" w:rsidP="00C45D3C">
            <w:pPr>
              <w:pStyle w:val="Para-Heading2Bulleted"/>
              <w:numPr>
                <w:ilvl w:val="0"/>
                <w:numId w:val="8"/>
              </w:numPr>
              <w:jc w:val="left"/>
            </w:pPr>
            <w:r w:rsidRPr="0095388B">
              <w:rPr>
                <w:rFonts w:ascii="Candara" w:hAnsi="Candara" w:cs="Arial"/>
              </w:rPr>
              <w:t xml:space="preserve">Understand </w:t>
            </w:r>
            <w:r w:rsidR="00D7425D">
              <w:rPr>
                <w:rFonts w:ascii="Candara" w:hAnsi="Candara" w:cs="Arial"/>
              </w:rPr>
              <w:t xml:space="preserve">the typescript </w:t>
            </w:r>
          </w:p>
          <w:p w:rsidR="0050549B" w:rsidRPr="0095388B" w:rsidRDefault="0050549B" w:rsidP="00C45D3C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50549B" w:rsidP="00337986">
            <w:r w:rsidRPr="0095388B">
              <w:t>60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FA2490" w:rsidRDefault="004C5008" w:rsidP="00C45D3C">
      <w:pPr>
        <w:pStyle w:val="ListParagraph"/>
        <w:numPr>
          <w:ilvl w:val="1"/>
          <w:numId w:val="12"/>
        </w:numPr>
      </w:pPr>
      <w:r>
        <w:t>C</w:t>
      </w:r>
      <w:r w:rsidR="00FA2490">
        <w:t xml:space="preserve">reate Typescript class </w:t>
      </w:r>
      <w:r>
        <w:t xml:space="preserve"> ,as per below mentioned diagram</w:t>
      </w:r>
    </w:p>
    <w:p w:rsidR="00591696" w:rsidRDefault="00D7425D" w:rsidP="00FA249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67200" cy="267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008">
        <w:t xml:space="preserve">   </w:t>
      </w:r>
    </w:p>
    <w:p w:rsidR="004C6E84" w:rsidRDefault="00D7425D" w:rsidP="00FA2490">
      <w:pPr>
        <w:pStyle w:val="ListParagraph"/>
        <w:ind w:left="360"/>
      </w:pPr>
      <w:r>
        <w:t>All 3 classes are in separate file. We have</w:t>
      </w:r>
      <w:r w:rsidR="004C6E84">
        <w:t xml:space="preserve"> to add mobile details such as id, name, cost &amp; type  </w:t>
      </w:r>
      <w:r>
        <w:t xml:space="preserve"> from different typescript file &amp; print data in console</w:t>
      </w:r>
    </w:p>
    <w:p w:rsidR="00A04EB1" w:rsidRDefault="00A04EB1" w:rsidP="00C45D3C">
      <w:pPr>
        <w:pStyle w:val="ListParagraph"/>
        <w:numPr>
          <w:ilvl w:val="0"/>
          <w:numId w:val="13"/>
        </w:numPr>
      </w:pPr>
      <w:r>
        <w:t xml:space="preserve">Get Data from array </w:t>
      </w:r>
    </w:p>
    <w:p w:rsidR="004C6E84" w:rsidRDefault="004C6E84" w:rsidP="00FA2490">
      <w:pPr>
        <w:pStyle w:val="ListParagraph"/>
        <w:ind w:left="360"/>
      </w:pPr>
    </w:p>
    <w:p w:rsidR="00D7425D" w:rsidRDefault="00D7425D" w:rsidP="00FA2490">
      <w:pPr>
        <w:pStyle w:val="ListParagraph"/>
        <w:ind w:left="360"/>
      </w:pPr>
      <w:r>
        <w:t xml:space="preserve">  </w:t>
      </w:r>
    </w:p>
    <w:p w:rsidR="00591696" w:rsidRPr="00A2727F" w:rsidRDefault="00591696" w:rsidP="00A2727F"/>
    <w:p w:rsidR="006F7F8D" w:rsidRDefault="006F7F8D" w:rsidP="006F7F8D">
      <w:pPr>
        <w:pStyle w:val="MainTitle"/>
        <w:keepNext/>
      </w:pPr>
      <w:bookmarkStart w:id="24" w:name="_Toc448909942"/>
    </w:p>
    <w:p w:rsidR="001630D4" w:rsidRDefault="001630D4" w:rsidP="006F7F8D">
      <w:pPr>
        <w:pStyle w:val="MainTitle"/>
        <w:keepNext/>
      </w:pPr>
    </w:p>
    <w:p w:rsidR="001630D4" w:rsidRDefault="001630D4" w:rsidP="006F7F8D">
      <w:pPr>
        <w:pStyle w:val="MainTitle"/>
        <w:keepNext/>
      </w:pPr>
    </w:p>
    <w:p w:rsidR="001630D4" w:rsidRDefault="001630D4" w:rsidP="006F7F8D">
      <w:pPr>
        <w:pStyle w:val="MainTitle"/>
        <w:keepNext/>
      </w:pPr>
    </w:p>
    <w:p w:rsidR="001630D4" w:rsidRDefault="001630D4" w:rsidP="006F7F8D">
      <w:pPr>
        <w:pStyle w:val="MainTitle"/>
        <w:keepNext/>
      </w:pPr>
    </w:p>
    <w:p w:rsidR="001630D4" w:rsidRDefault="001630D4" w:rsidP="006F7F8D">
      <w:pPr>
        <w:pStyle w:val="MainTitle"/>
        <w:keepNext/>
      </w:pPr>
    </w:p>
    <w:p w:rsidR="007E6D86" w:rsidRDefault="007E6D86" w:rsidP="005F7CE4">
      <w:pPr>
        <w:pStyle w:val="MainTitle"/>
      </w:pPr>
    </w:p>
    <w:p w:rsidR="00983A0E" w:rsidRPr="00E47C8F" w:rsidRDefault="00983A0E" w:rsidP="00DE7A38">
      <w:pPr>
        <w:pStyle w:val="Heading2"/>
      </w:pPr>
      <w:bookmarkStart w:id="25" w:name="_Toc448909946"/>
      <w:bookmarkStart w:id="26" w:name="_Toc451416964"/>
      <w:bookmarkEnd w:id="24"/>
      <w:r w:rsidRPr="00E47C8F">
        <w:lastRenderedPageBreak/>
        <w:t xml:space="preserve">Appendix </w:t>
      </w:r>
      <w:r>
        <w:t>A</w:t>
      </w:r>
      <w:r w:rsidRPr="00E47C8F">
        <w:t>: Table of Figures</w:t>
      </w:r>
      <w:bookmarkEnd w:id="25"/>
      <w:bookmarkEnd w:id="26"/>
      <w:r w:rsidRPr="00E47C8F">
        <w:t xml:space="preserve"> </w:t>
      </w:r>
    </w:p>
    <w:p w:rsidR="00983A0E" w:rsidRPr="00E47C8F" w:rsidRDefault="00983A0E" w:rsidP="00983A0E">
      <w:pPr>
        <w:rPr>
          <w:rFonts w:cs="Arial"/>
        </w:rPr>
      </w:pPr>
    </w:p>
    <w:p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:rsidR="006F7F8D" w:rsidRPr="00004F15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6F7F8D" w:rsidRDefault="00A80F2A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F2A" w:rsidRDefault="00A80F2A" w:rsidP="00753C8A">
      <w:r>
        <w:separator/>
      </w:r>
    </w:p>
  </w:endnote>
  <w:endnote w:type="continuationSeparator" w:id="0">
    <w:p w:rsidR="00A80F2A" w:rsidRDefault="00A80F2A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1630D4">
      <w:rPr>
        <w:rFonts w:cs="Arial"/>
        <w:b/>
        <w:noProof/>
        <w:sz w:val="16"/>
        <w:szCs w:val="16"/>
        <w:lang w:val="fr-FR" w:eastAsia="fr-FR"/>
      </w:rPr>
      <w:t>4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1630D4">
      <w:rPr>
        <w:rFonts w:cs="Arial"/>
        <w:noProof/>
        <w:sz w:val="16"/>
        <w:szCs w:val="16"/>
        <w:lang w:val="fr-FR" w:eastAsia="fr-FR"/>
      </w:rPr>
      <w:t>6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F2A" w:rsidRDefault="00A80F2A" w:rsidP="00753C8A">
      <w:r>
        <w:separator/>
      </w:r>
    </w:p>
  </w:footnote>
  <w:footnote w:type="continuationSeparator" w:id="0">
    <w:p w:rsidR="00A80F2A" w:rsidRDefault="00A80F2A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5D0CC0" w:rsidRDefault="001630D4" w:rsidP="00311E21">
    <w:pPr>
      <w:tabs>
        <w:tab w:val="left" w:pos="8505"/>
        <w:tab w:val="left" w:pos="9639"/>
      </w:tabs>
      <w:spacing w:before="300" w:after="720"/>
      <w:ind w:firstLine="5040"/>
      <w:jc w:val="center"/>
      <w:rPr>
        <w:rFonts w:cs="Arial"/>
        <w:iCs/>
        <w:smallCaps/>
        <w:color w:val="909090"/>
        <w:sz w:val="24"/>
        <w:lang w:eastAsia="fr-FR"/>
      </w:rPr>
    </w:pPr>
    <w:r>
      <w:rPr>
        <w:rFonts w:cs="Arial"/>
        <w:iCs/>
        <w:smallCaps/>
        <w:color w:val="909090"/>
        <w:sz w:val="24"/>
        <w:lang w:eastAsia="fr-FR"/>
      </w:rPr>
      <w:t>Typescript</w:t>
    </w:r>
    <w:r w:rsidR="00FD4AF5" w:rsidRPr="005D0CC0">
      <w:rPr>
        <w:rFonts w:cs="Arial"/>
        <w:iCs/>
        <w:smallCaps/>
        <w:color w:val="909090"/>
        <w:sz w:val="24"/>
        <w:lang w:eastAsia="fr-FR"/>
      </w:rPr>
      <w:t xml:space="preserve"> For JEE 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7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1"/>
    <w:lvlOverride w:ilvl="0">
      <w:startOverride w:val="1"/>
    </w:lvlOverride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0C14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30D4"/>
    <w:rsid w:val="00164B57"/>
    <w:rsid w:val="0016503A"/>
    <w:rsid w:val="001664A1"/>
    <w:rsid w:val="001741A0"/>
    <w:rsid w:val="0018289C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B1717"/>
    <w:rsid w:val="003B25AE"/>
    <w:rsid w:val="003B46D5"/>
    <w:rsid w:val="003B6943"/>
    <w:rsid w:val="003C218F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629EF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73CB1"/>
    <w:rsid w:val="00A76D05"/>
    <w:rsid w:val="00A7793E"/>
    <w:rsid w:val="00A80C8D"/>
    <w:rsid w:val="00A80F2A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77CD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44E7D"/>
    <w:rsid w:val="00D452BB"/>
    <w:rsid w:val="00D5439D"/>
    <w:rsid w:val="00D61995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03CB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DE7A38"/>
    <w:pPr>
      <w:keepNext/>
      <w:spacing w:line="360" w:lineRule="auto"/>
      <w:outlineLvl w:val="1"/>
    </w:pPr>
    <w:rPr>
      <w:rFonts w:cs="Arial"/>
      <w:b/>
      <w:bCs/>
      <w:i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 w:val="0"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 w:val="0"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F2559C04AE4488E94205E47398A2E" ma:contentTypeVersion="1" ma:contentTypeDescription="Create a new document." ma:contentTypeScope="" ma:versionID="bb2d9302acd88bfb40288f9de05848d0">
  <xsd:schema xmlns:xsd="http://www.w3.org/2001/XMLSchema" xmlns:xs="http://www.w3.org/2001/XMLSchema" xmlns:p="http://schemas.microsoft.com/office/2006/metadata/properties" xmlns:ns2="a85eb2a3-840f-4054-86f6-d41d0c1cba4b" xmlns:ns3="952a6df7-b138-4f89-9bc4-e7a874ea3254" targetNamespace="http://schemas.microsoft.com/office/2006/metadata/properties" ma:root="true" ma:fieldsID="2d7d6362be7cac7839ee051b71b7ca70" ns2:_="" ns3:_="">
    <xsd:import namespace="a85eb2a3-840f-4054-86f6-d41d0c1cba4b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b2a3-840f-4054-86f6-d41d0c1cba4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Template" ma:format="Dropdown" ma:internalName="Material_x0020_Type">
      <xsd:simpleType>
        <xsd:restriction base="dms:Choice">
          <xsd:enumeration value="Procedure"/>
          <xsd:enumeration value="Guideline"/>
          <xsd:enumeration value="Form"/>
          <xsd:enumeration value="Format"/>
          <xsd:enumeration value="General"/>
          <xsd:enumeration value="Templa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9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Templates_2016</FolderName>
    <Material_x0020_Type xmlns="a85eb2a3-840f-4054-86f6-d41d0c1cba4b">Template</Material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DAD3681-46E6-41FA-A0E9-FACA6C718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eb2a3-840f-4054-86f6-d41d0c1cba4b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5.xml><?xml version="1.0" encoding="utf-8"?>
<ds:datastoreItem xmlns:ds="http://schemas.openxmlformats.org/officeDocument/2006/customXml" ds:itemID="{FC3B75CD-BBCC-43FC-8651-BDEE7AD0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2388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3284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60</cp:revision>
  <cp:lastPrinted>2008-09-20T07:53:00Z</cp:lastPrinted>
  <dcterms:created xsi:type="dcterms:W3CDTF">2016-05-16T05:33:00Z</dcterms:created>
  <dcterms:modified xsi:type="dcterms:W3CDTF">2018-05-24T09:38:00Z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0x010100A64F2559C04AE4488E94205E47398A2E</vt:lpwstr>
  </property>
</Properties>
</file>